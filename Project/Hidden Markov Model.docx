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2930F6"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3535AAF" wp14:editId="4FCAB2F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86FD0DE" w14:textId="77777777" w:rsidTr="00185F4A">
        <w:trPr>
          <w:trHeight w:val="1083"/>
        </w:trPr>
        <w:tc>
          <w:tcPr>
            <w:tcW w:w="10790" w:type="dxa"/>
            <w:gridSpan w:val="9"/>
          </w:tcPr>
          <w:p w14:paraId="5B481C3A" w14:textId="77777777" w:rsidR="00DF198B" w:rsidRDefault="00DF198B"/>
        </w:tc>
      </w:tr>
      <w:tr w:rsidR="00DF198B" w14:paraId="235D6ED5" w14:textId="77777777" w:rsidTr="00185F4A">
        <w:trPr>
          <w:trHeight w:val="1068"/>
        </w:trPr>
        <w:tc>
          <w:tcPr>
            <w:tcW w:w="1198" w:type="dxa"/>
            <w:gridSpan w:val="2"/>
            <w:tcBorders>
              <w:right w:val="single" w:sz="18" w:space="0" w:color="476166" w:themeColor="accent1"/>
            </w:tcBorders>
          </w:tcPr>
          <w:p w14:paraId="74ACDD7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B91225" w14:textId="7F3BAB88" w:rsidR="00DF198B" w:rsidRPr="00DF198B" w:rsidRDefault="00D97E3C" w:rsidP="00874FE7">
            <w:pPr>
              <w:pStyle w:val="Heading1"/>
            </w:pPr>
            <w:r>
              <w:t>Hidden Markov Model</w:t>
            </w:r>
          </w:p>
        </w:tc>
        <w:tc>
          <w:tcPr>
            <w:tcW w:w="1199" w:type="dxa"/>
            <w:gridSpan w:val="2"/>
            <w:tcBorders>
              <w:left w:val="single" w:sz="18" w:space="0" w:color="476166" w:themeColor="accent1"/>
            </w:tcBorders>
          </w:tcPr>
          <w:p w14:paraId="24F9EF48" w14:textId="77777777" w:rsidR="00DF198B" w:rsidRDefault="00DF198B"/>
        </w:tc>
      </w:tr>
      <w:tr w:rsidR="00DF198B" w14:paraId="0F675AAA" w14:textId="77777777" w:rsidTr="00185F4A">
        <w:trPr>
          <w:trHeight w:val="1837"/>
        </w:trPr>
        <w:tc>
          <w:tcPr>
            <w:tcW w:w="1170" w:type="dxa"/>
          </w:tcPr>
          <w:p w14:paraId="52719467" w14:textId="77777777" w:rsidR="00DF198B" w:rsidRDefault="00DF198B"/>
        </w:tc>
        <w:tc>
          <w:tcPr>
            <w:tcW w:w="8460" w:type="dxa"/>
            <w:gridSpan w:val="7"/>
          </w:tcPr>
          <w:p w14:paraId="6A572801" w14:textId="77777777" w:rsidR="00DF198B" w:rsidRDefault="00DF198B"/>
        </w:tc>
        <w:tc>
          <w:tcPr>
            <w:tcW w:w="1160" w:type="dxa"/>
          </w:tcPr>
          <w:p w14:paraId="2CA6A07B" w14:textId="77777777" w:rsidR="00DF198B" w:rsidRDefault="00DF198B"/>
        </w:tc>
      </w:tr>
      <w:tr w:rsidR="00DF198B" w14:paraId="6852EAD4" w14:textId="77777777" w:rsidTr="00185F4A">
        <w:trPr>
          <w:trHeight w:val="929"/>
        </w:trPr>
        <w:tc>
          <w:tcPr>
            <w:tcW w:w="2397" w:type="dxa"/>
            <w:gridSpan w:val="4"/>
          </w:tcPr>
          <w:p w14:paraId="0B0DE648" w14:textId="77777777" w:rsidR="00DF198B" w:rsidRDefault="00DF198B"/>
        </w:tc>
        <w:tc>
          <w:tcPr>
            <w:tcW w:w="5995" w:type="dxa"/>
            <w:shd w:val="clear" w:color="auto" w:fill="FFFFFF" w:themeFill="background1"/>
          </w:tcPr>
          <w:p w14:paraId="2F480650" w14:textId="77777777" w:rsidR="00DF198B" w:rsidRPr="00DF198B" w:rsidRDefault="00DF198B" w:rsidP="00DF198B">
            <w:pPr>
              <w:jc w:val="center"/>
              <w:rPr>
                <w:rFonts w:ascii="Georgia" w:hAnsi="Georgia"/>
                <w:sz w:val="48"/>
                <w:szCs w:val="48"/>
              </w:rPr>
            </w:pPr>
          </w:p>
        </w:tc>
        <w:tc>
          <w:tcPr>
            <w:tcW w:w="2398" w:type="dxa"/>
            <w:gridSpan w:val="4"/>
          </w:tcPr>
          <w:p w14:paraId="792700B4" w14:textId="77777777" w:rsidR="00DF198B" w:rsidRDefault="00DF198B"/>
        </w:tc>
      </w:tr>
      <w:tr w:rsidR="00DF198B" w14:paraId="5A512081" w14:textId="77777777" w:rsidTr="00185F4A">
        <w:trPr>
          <w:trHeight w:val="1460"/>
        </w:trPr>
        <w:tc>
          <w:tcPr>
            <w:tcW w:w="2397" w:type="dxa"/>
            <w:gridSpan w:val="4"/>
          </w:tcPr>
          <w:p w14:paraId="5007C784" w14:textId="77777777" w:rsidR="00DF198B" w:rsidRDefault="00DF198B"/>
        </w:tc>
        <w:tc>
          <w:tcPr>
            <w:tcW w:w="5995" w:type="dxa"/>
            <w:shd w:val="clear" w:color="auto" w:fill="FFFFFF" w:themeFill="background1"/>
          </w:tcPr>
          <w:p w14:paraId="7F415BE4" w14:textId="77777777" w:rsidR="00D97E3C" w:rsidRDefault="00D97E3C" w:rsidP="00874FE7">
            <w:pPr>
              <w:pStyle w:val="Heading2"/>
            </w:pPr>
            <w:r>
              <w:t>Devbrat</w:t>
            </w:r>
          </w:p>
          <w:p w14:paraId="557E007F" w14:textId="096F46FF" w:rsidR="00DF198B" w:rsidRPr="00DF198B" w:rsidRDefault="00D97E3C" w:rsidP="00874FE7">
            <w:pPr>
              <w:pStyle w:val="Heading2"/>
            </w:pPr>
            <w:r>
              <w:t>Anuragi</w:t>
            </w:r>
          </w:p>
        </w:tc>
        <w:tc>
          <w:tcPr>
            <w:tcW w:w="2398" w:type="dxa"/>
            <w:gridSpan w:val="4"/>
          </w:tcPr>
          <w:p w14:paraId="5DE5F767" w14:textId="77777777" w:rsidR="00DF198B" w:rsidRDefault="00DF198B"/>
        </w:tc>
      </w:tr>
      <w:tr w:rsidR="00DF198B" w14:paraId="01CA7B5A" w14:textId="77777777" w:rsidTr="00185F4A">
        <w:trPr>
          <w:trHeight w:val="7176"/>
        </w:trPr>
        <w:tc>
          <w:tcPr>
            <w:tcW w:w="2397" w:type="dxa"/>
            <w:gridSpan w:val="4"/>
            <w:vAlign w:val="bottom"/>
          </w:tcPr>
          <w:p w14:paraId="7558D8E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858F79" w14:textId="1BDB6857" w:rsidR="00DF198B" w:rsidRPr="00DF198B" w:rsidRDefault="00D97E3C" w:rsidP="00874FE7">
            <w:pPr>
              <w:pStyle w:val="Heading3"/>
            </w:pPr>
            <w:r>
              <w:t>4/12/2020</w:t>
            </w:r>
          </w:p>
          <w:p w14:paraId="5ADDFD7B" w14:textId="77777777" w:rsidR="00874FE7" w:rsidRPr="00DF198B" w:rsidRDefault="005F17F8" w:rsidP="00874FE7">
            <w:pPr>
              <w:pStyle w:val="Heading3"/>
            </w:pPr>
            <w:sdt>
              <w:sdtPr>
                <w:id w:val="-1516760087"/>
                <w:placeholder>
                  <w:docPart w:val="281D9FFE08FC49469DD7D472BEA4813B"/>
                </w:placeholder>
                <w:temporary/>
                <w:showingPlcHdr/>
                <w15:appearance w15:val="hidden"/>
              </w:sdtPr>
              <w:sdtEndPr/>
              <w:sdtContent>
                <w:r w:rsidR="00874FE7" w:rsidRPr="00DF198B">
                  <w:t>—</w:t>
                </w:r>
              </w:sdtContent>
            </w:sdt>
          </w:p>
          <w:p w14:paraId="11524083" w14:textId="20E058BE" w:rsidR="00DF198B" w:rsidRPr="00DF198B" w:rsidRDefault="00D97E3C" w:rsidP="00874FE7">
            <w:pPr>
              <w:pStyle w:val="Heading3"/>
            </w:pPr>
            <w:r>
              <w:t xml:space="preserve">Computational Linguistic </w:t>
            </w:r>
          </w:p>
          <w:p w14:paraId="1B81997D" w14:textId="77777777" w:rsidR="00DF198B" w:rsidRPr="00DF198B" w:rsidRDefault="005F17F8" w:rsidP="00874FE7">
            <w:pPr>
              <w:pStyle w:val="Heading3"/>
            </w:pPr>
            <w:sdt>
              <w:sdtPr>
                <w:id w:val="1492440299"/>
                <w:placeholder>
                  <w:docPart w:val="766C17F3922C4674AB0E209FC48D6931"/>
                </w:placeholder>
                <w:temporary/>
                <w:showingPlcHdr/>
                <w15:appearance w15:val="hidden"/>
              </w:sdtPr>
              <w:sdtEndPr/>
              <w:sdtContent>
                <w:r w:rsidR="00874FE7" w:rsidRPr="00DF198B">
                  <w:t>—</w:t>
                </w:r>
              </w:sdtContent>
            </w:sdt>
          </w:p>
          <w:p w14:paraId="55EA1737" w14:textId="1501D985" w:rsidR="00DF198B" w:rsidRDefault="00D97E3C" w:rsidP="00874FE7">
            <w:pPr>
              <w:pStyle w:val="Heading3"/>
            </w:pPr>
            <w:r>
              <w:t>DES 308</w:t>
            </w:r>
          </w:p>
          <w:p w14:paraId="10898BC6" w14:textId="77777777" w:rsidR="00DF198B" w:rsidRPr="00DF198B" w:rsidRDefault="00DF198B" w:rsidP="00DF198B"/>
        </w:tc>
        <w:tc>
          <w:tcPr>
            <w:tcW w:w="2398" w:type="dxa"/>
            <w:gridSpan w:val="4"/>
            <w:vAlign w:val="bottom"/>
          </w:tcPr>
          <w:p w14:paraId="07C3E8E6" w14:textId="77777777" w:rsidR="00DF198B" w:rsidRDefault="00DF198B" w:rsidP="00DF198B">
            <w:pPr>
              <w:jc w:val="center"/>
            </w:pPr>
          </w:p>
        </w:tc>
      </w:tr>
      <w:tr w:rsidR="00DF198B" w14:paraId="13144A7D" w14:textId="77777777" w:rsidTr="00185F4A">
        <w:tc>
          <w:tcPr>
            <w:tcW w:w="2340" w:type="dxa"/>
            <w:gridSpan w:val="3"/>
          </w:tcPr>
          <w:p w14:paraId="4FEADD39" w14:textId="77777777" w:rsidR="00DF198B" w:rsidRDefault="00DF198B"/>
        </w:tc>
        <w:tc>
          <w:tcPr>
            <w:tcW w:w="6120" w:type="dxa"/>
            <w:gridSpan w:val="3"/>
          </w:tcPr>
          <w:p w14:paraId="0035B006" w14:textId="77777777" w:rsidR="00DF198B" w:rsidRDefault="00DF198B"/>
        </w:tc>
        <w:tc>
          <w:tcPr>
            <w:tcW w:w="2330" w:type="dxa"/>
            <w:gridSpan w:val="3"/>
          </w:tcPr>
          <w:p w14:paraId="26AE9845" w14:textId="77777777" w:rsidR="00DF198B" w:rsidRDefault="00DF198B"/>
        </w:tc>
      </w:tr>
    </w:tbl>
    <w:p w14:paraId="0C7A60D9" w14:textId="77777777" w:rsidR="00DF198B" w:rsidRDefault="00DF198B"/>
    <w:p w14:paraId="4DE22A97" w14:textId="7DE2E98D"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2E4124FF" wp14:editId="14350E0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27B4F"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542"/>
        <w:gridCol w:w="540"/>
        <w:gridCol w:w="1076"/>
        <w:gridCol w:w="719"/>
        <w:gridCol w:w="719"/>
        <w:gridCol w:w="720"/>
        <w:gridCol w:w="1087"/>
        <w:gridCol w:w="540"/>
        <w:gridCol w:w="531"/>
        <w:gridCol w:w="9"/>
        <w:gridCol w:w="1070"/>
        <w:gridCol w:w="1079"/>
        <w:gridCol w:w="9"/>
      </w:tblGrid>
      <w:tr w:rsidR="002D2200" w14:paraId="62C60DD9" w14:textId="77777777" w:rsidTr="00185F4A">
        <w:trPr>
          <w:trHeight w:val="1152"/>
        </w:trPr>
        <w:tc>
          <w:tcPr>
            <w:tcW w:w="2158" w:type="dxa"/>
            <w:gridSpan w:val="2"/>
          </w:tcPr>
          <w:p w14:paraId="7888C0D0" w14:textId="77777777" w:rsidR="002D2200" w:rsidRDefault="002D2200"/>
        </w:tc>
        <w:tc>
          <w:tcPr>
            <w:tcW w:w="2158" w:type="dxa"/>
            <w:gridSpan w:val="3"/>
            <w:tcBorders>
              <w:bottom w:val="single" w:sz="18" w:space="0" w:color="476166" w:themeColor="accent1"/>
            </w:tcBorders>
          </w:tcPr>
          <w:p w14:paraId="3159E339" w14:textId="6E87A114" w:rsidR="002D2200" w:rsidRDefault="002D2200"/>
        </w:tc>
        <w:tc>
          <w:tcPr>
            <w:tcW w:w="2158" w:type="dxa"/>
            <w:gridSpan w:val="3"/>
            <w:tcBorders>
              <w:bottom w:val="single" w:sz="18" w:space="0" w:color="476166" w:themeColor="accent1"/>
            </w:tcBorders>
          </w:tcPr>
          <w:p w14:paraId="606EDEB1" w14:textId="77777777" w:rsidR="002D2200" w:rsidRDefault="002D2200"/>
        </w:tc>
        <w:tc>
          <w:tcPr>
            <w:tcW w:w="2167" w:type="dxa"/>
            <w:gridSpan w:val="4"/>
            <w:tcBorders>
              <w:bottom w:val="single" w:sz="18" w:space="0" w:color="476166" w:themeColor="accent1"/>
            </w:tcBorders>
          </w:tcPr>
          <w:p w14:paraId="1862161A" w14:textId="77777777" w:rsidR="002D2200" w:rsidRDefault="002D2200"/>
        </w:tc>
        <w:tc>
          <w:tcPr>
            <w:tcW w:w="2158" w:type="dxa"/>
            <w:gridSpan w:val="3"/>
          </w:tcPr>
          <w:p w14:paraId="05F6A935" w14:textId="77777777" w:rsidR="002D2200" w:rsidRDefault="002D2200"/>
        </w:tc>
      </w:tr>
      <w:tr w:rsidR="002D2200" w14:paraId="7B5AC2A8" w14:textId="77777777" w:rsidTr="00185F4A">
        <w:trPr>
          <w:trHeight w:val="664"/>
        </w:trPr>
        <w:tc>
          <w:tcPr>
            <w:tcW w:w="2158" w:type="dxa"/>
            <w:gridSpan w:val="2"/>
            <w:tcBorders>
              <w:right w:val="single" w:sz="18" w:space="0" w:color="476166" w:themeColor="accent1"/>
            </w:tcBorders>
          </w:tcPr>
          <w:p w14:paraId="630E357E" w14:textId="77777777" w:rsidR="002D2200" w:rsidRDefault="002D2200"/>
        </w:tc>
        <w:tc>
          <w:tcPr>
            <w:tcW w:w="6483" w:type="dxa"/>
            <w:gridSpan w:val="10"/>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326FFB0" w14:textId="643B65FD" w:rsidR="002D2200" w:rsidRPr="00E74B29" w:rsidRDefault="00B112BF" w:rsidP="00874FE7">
            <w:pPr>
              <w:pStyle w:val="Heading4"/>
            </w:pPr>
            <w:r w:rsidRPr="004909D9">
              <w:rPr>
                <w:noProof/>
                <w:lang w:eastAsia="en-AU"/>
              </w:rPr>
              <w:drawing>
                <wp:anchor distT="0" distB="0" distL="114300" distR="114300" simplePos="0" relativeHeight="251660288" behindDoc="1" locked="0" layoutInCell="1" allowOverlap="1" wp14:anchorId="5266D4CA" wp14:editId="7CD5C9EC">
                  <wp:simplePos x="0" y="0"/>
                  <wp:positionH relativeFrom="margin">
                    <wp:posOffset>-1346200</wp:posOffset>
                  </wp:positionH>
                  <wp:positionV relativeFrom="margin">
                    <wp:posOffset>-825500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t>Hidden Markov Model</w:t>
            </w:r>
          </w:p>
        </w:tc>
        <w:tc>
          <w:tcPr>
            <w:tcW w:w="2158" w:type="dxa"/>
            <w:gridSpan w:val="3"/>
            <w:tcBorders>
              <w:left w:val="single" w:sz="18" w:space="0" w:color="476166" w:themeColor="accent1"/>
            </w:tcBorders>
          </w:tcPr>
          <w:p w14:paraId="7A2BBF67" w14:textId="77777777" w:rsidR="002D2200" w:rsidRDefault="002D2200"/>
        </w:tc>
      </w:tr>
      <w:tr w:rsidR="002D2200" w14:paraId="5297460E" w14:textId="77777777" w:rsidTr="00185F4A">
        <w:trPr>
          <w:trHeight w:val="311"/>
        </w:trPr>
        <w:tc>
          <w:tcPr>
            <w:tcW w:w="2158" w:type="dxa"/>
            <w:gridSpan w:val="2"/>
          </w:tcPr>
          <w:p w14:paraId="63EAAB21" w14:textId="77777777" w:rsidR="002D2200" w:rsidRDefault="002D2200"/>
        </w:tc>
        <w:tc>
          <w:tcPr>
            <w:tcW w:w="2158" w:type="dxa"/>
            <w:gridSpan w:val="3"/>
            <w:tcBorders>
              <w:top w:val="single" w:sz="18" w:space="0" w:color="476166" w:themeColor="accent1"/>
              <w:bottom w:val="single" w:sz="18" w:space="0" w:color="476166" w:themeColor="accent1"/>
            </w:tcBorders>
          </w:tcPr>
          <w:p w14:paraId="3CB3F3D2" w14:textId="77777777" w:rsidR="002D2200" w:rsidRDefault="002D2200"/>
        </w:tc>
        <w:tc>
          <w:tcPr>
            <w:tcW w:w="2158" w:type="dxa"/>
            <w:gridSpan w:val="3"/>
            <w:tcBorders>
              <w:top w:val="single" w:sz="18" w:space="0" w:color="476166" w:themeColor="accent1"/>
              <w:bottom w:val="single" w:sz="18" w:space="0" w:color="476166" w:themeColor="accent1"/>
            </w:tcBorders>
          </w:tcPr>
          <w:p w14:paraId="5E9D892B" w14:textId="77777777" w:rsidR="002D2200" w:rsidRDefault="002D2200"/>
        </w:tc>
        <w:tc>
          <w:tcPr>
            <w:tcW w:w="2167" w:type="dxa"/>
            <w:gridSpan w:val="4"/>
            <w:tcBorders>
              <w:top w:val="single" w:sz="18" w:space="0" w:color="476166" w:themeColor="accent1"/>
              <w:bottom w:val="single" w:sz="18" w:space="0" w:color="476166" w:themeColor="accent1"/>
            </w:tcBorders>
          </w:tcPr>
          <w:p w14:paraId="5CA41435" w14:textId="77777777" w:rsidR="002D2200" w:rsidRDefault="002D2200"/>
        </w:tc>
        <w:tc>
          <w:tcPr>
            <w:tcW w:w="2158" w:type="dxa"/>
            <w:gridSpan w:val="3"/>
          </w:tcPr>
          <w:p w14:paraId="1DA80A13" w14:textId="77777777" w:rsidR="002D2200" w:rsidRDefault="002D2200"/>
        </w:tc>
      </w:tr>
      <w:tr w:rsidR="00E74B29" w14:paraId="64479086" w14:textId="77777777" w:rsidTr="00185F4A">
        <w:trPr>
          <w:trHeight w:val="576"/>
        </w:trPr>
        <w:tc>
          <w:tcPr>
            <w:tcW w:w="2158" w:type="dxa"/>
            <w:gridSpan w:val="2"/>
            <w:tcBorders>
              <w:right w:val="single" w:sz="18" w:space="0" w:color="476166" w:themeColor="accent1"/>
            </w:tcBorders>
          </w:tcPr>
          <w:p w14:paraId="1067680C"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A0F497B" w14:textId="77777777" w:rsidR="00E74B29" w:rsidRDefault="00E74B29"/>
        </w:tc>
        <w:tc>
          <w:tcPr>
            <w:tcW w:w="4321" w:type="dxa"/>
            <w:gridSpan w:val="5"/>
            <w:tcBorders>
              <w:top w:val="single" w:sz="18" w:space="0" w:color="476166" w:themeColor="accent1"/>
            </w:tcBorders>
            <w:shd w:val="clear" w:color="auto" w:fill="FFFFFF" w:themeFill="background1"/>
          </w:tcPr>
          <w:p w14:paraId="6782EB91" w14:textId="77777777" w:rsidR="00E74B29" w:rsidRDefault="00E74B29" w:rsidP="00E74B29"/>
        </w:tc>
        <w:tc>
          <w:tcPr>
            <w:tcW w:w="1080" w:type="dxa"/>
            <w:gridSpan w:val="3"/>
            <w:tcBorders>
              <w:top w:val="single" w:sz="18" w:space="0" w:color="476166" w:themeColor="accent1"/>
              <w:right w:val="single" w:sz="18" w:space="0" w:color="476166" w:themeColor="accent1"/>
            </w:tcBorders>
            <w:shd w:val="clear" w:color="auto" w:fill="FFFFFF" w:themeFill="background1"/>
          </w:tcPr>
          <w:p w14:paraId="24940B7E" w14:textId="77777777" w:rsidR="00E74B29" w:rsidRDefault="00E74B29"/>
        </w:tc>
        <w:tc>
          <w:tcPr>
            <w:tcW w:w="2158" w:type="dxa"/>
            <w:gridSpan w:val="3"/>
            <w:tcBorders>
              <w:left w:val="single" w:sz="18" w:space="0" w:color="476166" w:themeColor="accent1"/>
            </w:tcBorders>
          </w:tcPr>
          <w:p w14:paraId="5E89B73D" w14:textId="77777777" w:rsidR="00E74B29" w:rsidRDefault="00E74B29"/>
        </w:tc>
      </w:tr>
      <w:tr w:rsidR="000E4641" w14:paraId="541F456E" w14:textId="77777777" w:rsidTr="00185F4A">
        <w:trPr>
          <w:trHeight w:val="4447"/>
        </w:trPr>
        <w:tc>
          <w:tcPr>
            <w:tcW w:w="2158" w:type="dxa"/>
            <w:gridSpan w:val="2"/>
            <w:vMerge w:val="restart"/>
            <w:tcBorders>
              <w:right w:val="single" w:sz="18" w:space="0" w:color="476166" w:themeColor="accent1"/>
            </w:tcBorders>
          </w:tcPr>
          <w:p w14:paraId="28805E11" w14:textId="77777777" w:rsidR="000E4641" w:rsidRDefault="000E4641"/>
        </w:tc>
        <w:tc>
          <w:tcPr>
            <w:tcW w:w="542" w:type="dxa"/>
            <w:vMerge w:val="restart"/>
            <w:tcBorders>
              <w:left w:val="single" w:sz="18" w:space="0" w:color="476166" w:themeColor="accent1"/>
            </w:tcBorders>
            <w:shd w:val="clear" w:color="auto" w:fill="FFFFFF" w:themeFill="background1"/>
          </w:tcPr>
          <w:p w14:paraId="5FA56F8A" w14:textId="77777777" w:rsidR="000E4641" w:rsidRDefault="000E4641"/>
        </w:tc>
        <w:tc>
          <w:tcPr>
            <w:tcW w:w="540" w:type="dxa"/>
            <w:shd w:val="clear" w:color="auto" w:fill="FFFFFF" w:themeFill="background1"/>
          </w:tcPr>
          <w:p w14:paraId="68B4F844" w14:textId="105A7A4A" w:rsidR="000E4641" w:rsidRDefault="000E4641"/>
        </w:tc>
        <w:tc>
          <w:tcPr>
            <w:tcW w:w="4321" w:type="dxa"/>
            <w:gridSpan w:val="5"/>
            <w:shd w:val="clear" w:color="auto" w:fill="FFFFFF" w:themeFill="background1"/>
          </w:tcPr>
          <w:p w14:paraId="586387FE" w14:textId="77777777" w:rsidR="000E4641" w:rsidRDefault="00B112BF" w:rsidP="000E4641">
            <w:pPr>
              <w:pStyle w:val="Text"/>
            </w:pPr>
            <w:r w:rsidRPr="00B112BF">
              <w:t>Hidden Markov Model is a probabilistic sequence model, that computes probabilities of sequences based on a prior and selects the best possible sequence that has the maximum probability. Here the sentence for which ithe POS tagging is done is considered as a set of sequence of words and sequence of tags. HMM is an extension of Markov chain</w:t>
            </w:r>
          </w:p>
          <w:p w14:paraId="295ABA53" w14:textId="77777777" w:rsidR="00B112BF" w:rsidRDefault="00B112BF" w:rsidP="000E4641">
            <w:pPr>
              <w:pStyle w:val="Text"/>
            </w:pPr>
          </w:p>
          <w:p w14:paraId="335E3FBA" w14:textId="228B4277" w:rsidR="00B112BF" w:rsidRPr="00E74B29" w:rsidRDefault="00B112BF" w:rsidP="000E4641">
            <w:pPr>
              <w:pStyle w:val="Text"/>
            </w:pPr>
            <w:r w:rsidRPr="00B112BF">
              <w:t>Markov chain models the problem by assuming that the probability of the current state is dependent only on the previous state. For example, consider the problem of weather forecast with three possible states for each day, namely; sunny and rainy. The Markov chain model states that the probability of weather being sunny today depends on whether yesterday was sunny or rainy. It does not take into account of what was the weather day before yesterday</w:t>
            </w:r>
            <w:r>
              <w:t>.</w:t>
            </w:r>
          </w:p>
        </w:tc>
        <w:tc>
          <w:tcPr>
            <w:tcW w:w="540" w:type="dxa"/>
            <w:shd w:val="clear" w:color="auto" w:fill="FFFFFF" w:themeFill="background1"/>
          </w:tcPr>
          <w:p w14:paraId="41BF8628" w14:textId="77777777" w:rsidR="000E4641" w:rsidRPr="00E74B29" w:rsidRDefault="000E4641">
            <w:pPr>
              <w:rPr>
                <w:rFonts w:ascii="Georgia" w:hAnsi="Georgia"/>
                <w:sz w:val="28"/>
                <w:szCs w:val="28"/>
              </w:rPr>
            </w:pPr>
          </w:p>
        </w:tc>
        <w:tc>
          <w:tcPr>
            <w:tcW w:w="540" w:type="dxa"/>
            <w:gridSpan w:val="2"/>
            <w:vMerge w:val="restart"/>
            <w:tcBorders>
              <w:right w:val="single" w:sz="18" w:space="0" w:color="476166" w:themeColor="accent1"/>
            </w:tcBorders>
            <w:shd w:val="clear" w:color="auto" w:fill="FFFFFF" w:themeFill="background1"/>
          </w:tcPr>
          <w:p w14:paraId="6B8A8039" w14:textId="77777777" w:rsidR="000E4641" w:rsidRPr="00E74B29" w:rsidRDefault="000E4641">
            <w:pPr>
              <w:rPr>
                <w:rFonts w:ascii="Georgia" w:hAnsi="Georgia"/>
                <w:sz w:val="28"/>
                <w:szCs w:val="28"/>
              </w:rPr>
            </w:pPr>
          </w:p>
        </w:tc>
        <w:tc>
          <w:tcPr>
            <w:tcW w:w="2158" w:type="dxa"/>
            <w:gridSpan w:val="3"/>
            <w:vMerge w:val="restart"/>
            <w:tcBorders>
              <w:left w:val="single" w:sz="18" w:space="0" w:color="476166" w:themeColor="accent1"/>
            </w:tcBorders>
          </w:tcPr>
          <w:p w14:paraId="3B6606CA" w14:textId="77777777" w:rsidR="000E4641" w:rsidRDefault="000E4641"/>
        </w:tc>
      </w:tr>
      <w:tr w:rsidR="000E4641" w14:paraId="5BCED2BF" w14:textId="77777777" w:rsidTr="00185F4A">
        <w:trPr>
          <w:trHeight w:val="1008"/>
        </w:trPr>
        <w:tc>
          <w:tcPr>
            <w:tcW w:w="2158" w:type="dxa"/>
            <w:gridSpan w:val="2"/>
            <w:vMerge/>
            <w:tcBorders>
              <w:right w:val="single" w:sz="18" w:space="0" w:color="476166" w:themeColor="accent1"/>
            </w:tcBorders>
          </w:tcPr>
          <w:p w14:paraId="4EB762D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C573EFF" w14:textId="77777777" w:rsidR="000E4641" w:rsidRDefault="000E4641"/>
        </w:tc>
        <w:tc>
          <w:tcPr>
            <w:tcW w:w="5401" w:type="dxa"/>
            <w:gridSpan w:val="7"/>
            <w:shd w:val="clear" w:color="auto" w:fill="FFFFFF" w:themeFill="background1"/>
          </w:tcPr>
          <w:p w14:paraId="6A18B0A0" w14:textId="5B97D43E" w:rsidR="000E4641" w:rsidRPr="00E74B29" w:rsidRDefault="000E4641">
            <w:pPr>
              <w:rPr>
                <w:rFonts w:ascii="Georgia" w:hAnsi="Georgia"/>
                <w:sz w:val="28"/>
                <w:szCs w:val="28"/>
              </w:rPr>
            </w:pPr>
          </w:p>
        </w:tc>
        <w:tc>
          <w:tcPr>
            <w:tcW w:w="540" w:type="dxa"/>
            <w:gridSpan w:val="2"/>
            <w:vMerge/>
            <w:tcBorders>
              <w:bottom w:val="single" w:sz="18" w:space="0" w:color="476166" w:themeColor="accent1"/>
              <w:right w:val="single" w:sz="18" w:space="0" w:color="476166" w:themeColor="accent1"/>
            </w:tcBorders>
            <w:shd w:val="clear" w:color="auto" w:fill="FFFFFF" w:themeFill="background1"/>
          </w:tcPr>
          <w:p w14:paraId="503CCADB" w14:textId="77777777" w:rsidR="000E4641" w:rsidRPr="00E74B29" w:rsidRDefault="000E4641">
            <w:pPr>
              <w:rPr>
                <w:rFonts w:ascii="Georgia" w:hAnsi="Georgia"/>
                <w:sz w:val="28"/>
                <w:szCs w:val="28"/>
              </w:rPr>
            </w:pPr>
          </w:p>
        </w:tc>
        <w:tc>
          <w:tcPr>
            <w:tcW w:w="2158" w:type="dxa"/>
            <w:gridSpan w:val="3"/>
            <w:vMerge/>
            <w:tcBorders>
              <w:left w:val="single" w:sz="18" w:space="0" w:color="476166" w:themeColor="accent1"/>
            </w:tcBorders>
          </w:tcPr>
          <w:p w14:paraId="473F2081" w14:textId="77777777" w:rsidR="000E4641" w:rsidRDefault="000E4641"/>
        </w:tc>
      </w:tr>
      <w:tr w:rsidR="0048120C" w14:paraId="3845043B" w14:textId="77777777" w:rsidTr="00185F4A">
        <w:trPr>
          <w:gridAfter w:val="1"/>
          <w:wAfter w:w="9" w:type="dxa"/>
          <w:trHeight w:val="800"/>
        </w:trPr>
        <w:tc>
          <w:tcPr>
            <w:tcW w:w="2158" w:type="dxa"/>
            <w:gridSpan w:val="2"/>
            <w:tcBorders>
              <w:right w:val="single" w:sz="18" w:space="0" w:color="476166" w:themeColor="accent1"/>
            </w:tcBorders>
          </w:tcPr>
          <w:p w14:paraId="62A6D2B7" w14:textId="77777777" w:rsidR="0048120C" w:rsidRDefault="0048120C" w:rsidP="00F85799"/>
        </w:tc>
        <w:tc>
          <w:tcPr>
            <w:tcW w:w="6474" w:type="dxa"/>
            <w:gridSpan w:val="9"/>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4EEB4A9" w14:textId="2D2807FE" w:rsidR="0048120C" w:rsidRDefault="00B112BF" w:rsidP="00837914">
            <w:pPr>
              <w:pStyle w:val="Heading4"/>
            </w:pPr>
            <w:r>
              <w:t>Markov Chain</w:t>
            </w:r>
          </w:p>
        </w:tc>
        <w:tc>
          <w:tcPr>
            <w:tcW w:w="2158" w:type="dxa"/>
            <w:gridSpan w:val="3"/>
            <w:tcBorders>
              <w:left w:val="single" w:sz="18" w:space="0" w:color="476166" w:themeColor="accent1"/>
            </w:tcBorders>
          </w:tcPr>
          <w:p w14:paraId="44958CBD" w14:textId="77777777" w:rsidR="0048120C" w:rsidRDefault="0048120C"/>
        </w:tc>
      </w:tr>
      <w:tr w:rsidR="0048120C" w14:paraId="445A13F1" w14:textId="77777777" w:rsidTr="00185F4A">
        <w:trPr>
          <w:gridAfter w:val="1"/>
          <w:wAfter w:w="9" w:type="dxa"/>
        </w:trPr>
        <w:tc>
          <w:tcPr>
            <w:tcW w:w="2158" w:type="dxa"/>
            <w:gridSpan w:val="2"/>
          </w:tcPr>
          <w:p w14:paraId="4AC00F8B" w14:textId="77777777" w:rsidR="0048120C" w:rsidRDefault="0048120C"/>
        </w:tc>
        <w:tc>
          <w:tcPr>
            <w:tcW w:w="2158" w:type="dxa"/>
            <w:gridSpan w:val="3"/>
            <w:tcBorders>
              <w:top w:val="single" w:sz="18" w:space="0" w:color="476166" w:themeColor="accent1"/>
            </w:tcBorders>
          </w:tcPr>
          <w:p w14:paraId="4521259B" w14:textId="77777777" w:rsidR="0048120C" w:rsidRDefault="0048120C"/>
        </w:tc>
        <w:tc>
          <w:tcPr>
            <w:tcW w:w="2158" w:type="dxa"/>
            <w:gridSpan w:val="3"/>
            <w:tcBorders>
              <w:top w:val="single" w:sz="18" w:space="0" w:color="476166" w:themeColor="accent1"/>
            </w:tcBorders>
          </w:tcPr>
          <w:p w14:paraId="23AC8A8B" w14:textId="77777777" w:rsidR="0048120C" w:rsidRDefault="0048120C"/>
        </w:tc>
        <w:tc>
          <w:tcPr>
            <w:tcW w:w="2158" w:type="dxa"/>
            <w:gridSpan w:val="3"/>
            <w:tcBorders>
              <w:top w:val="single" w:sz="18" w:space="0" w:color="476166" w:themeColor="accent1"/>
            </w:tcBorders>
          </w:tcPr>
          <w:p w14:paraId="2D4BCB2B" w14:textId="77777777" w:rsidR="0048120C" w:rsidRDefault="0048120C"/>
        </w:tc>
        <w:tc>
          <w:tcPr>
            <w:tcW w:w="2158" w:type="dxa"/>
            <w:gridSpan w:val="3"/>
          </w:tcPr>
          <w:p w14:paraId="4FBDEDD6" w14:textId="77777777" w:rsidR="0048120C" w:rsidRDefault="0048120C"/>
        </w:tc>
      </w:tr>
      <w:tr w:rsidR="0048120C" w14:paraId="03B662B1" w14:textId="77777777" w:rsidTr="00185F4A">
        <w:trPr>
          <w:gridAfter w:val="1"/>
          <w:wAfter w:w="9" w:type="dxa"/>
          <w:trHeight w:val="4546"/>
        </w:trPr>
        <w:tc>
          <w:tcPr>
            <w:tcW w:w="1079" w:type="dxa"/>
          </w:tcPr>
          <w:p w14:paraId="4EBBDF4A" w14:textId="77777777" w:rsidR="0048120C" w:rsidRDefault="0048120C"/>
        </w:tc>
        <w:tc>
          <w:tcPr>
            <w:tcW w:w="8632" w:type="dxa"/>
            <w:gridSpan w:val="12"/>
            <w:tcBorders>
              <w:top w:val="single" w:sz="18" w:space="0" w:color="476166" w:themeColor="accent1"/>
              <w:bottom w:val="single" w:sz="18" w:space="0" w:color="476166" w:themeColor="accent1"/>
            </w:tcBorders>
          </w:tcPr>
          <w:p w14:paraId="1871F273" w14:textId="7E823CB6" w:rsidR="0048120C" w:rsidRPr="0048120C" w:rsidRDefault="00B112BF" w:rsidP="0048120C">
            <w:pPr>
              <w:pStyle w:val="Heading5"/>
            </w:pPr>
            <w:r>
              <w:t>Mathematical defination</w:t>
            </w:r>
          </w:p>
          <w:p w14:paraId="666EF413" w14:textId="77777777" w:rsidR="0048120C" w:rsidRDefault="0048120C" w:rsidP="0048120C"/>
          <w:p w14:paraId="053D8660" w14:textId="77777777" w:rsidR="0048120C" w:rsidRDefault="00B112BF" w:rsidP="00B112BF">
            <w:pPr>
              <w:pStyle w:val="Text"/>
              <w:numPr>
                <w:ilvl w:val="0"/>
                <w:numId w:val="2"/>
              </w:numPr>
            </w:pPr>
            <w:r>
              <w:t xml:space="preserve">N = </w:t>
            </w:r>
            <w:r w:rsidRPr="00B112BF">
              <w:t>Number of states. In the above example, N=2(sunny, rainy).</w:t>
            </w:r>
          </w:p>
          <w:p w14:paraId="023D81B7" w14:textId="77777777" w:rsidR="00B112BF" w:rsidRDefault="00B112BF" w:rsidP="00B112BF">
            <w:pPr>
              <w:pStyle w:val="Text"/>
              <w:numPr>
                <w:ilvl w:val="0"/>
                <w:numId w:val="2"/>
              </w:numPr>
            </w:pPr>
            <w:r w:rsidRPr="00B112BF">
              <w:t>p(a/b) = probability of state a occurring given that the previous state is b. This is called the transition probability.</w:t>
            </w:r>
          </w:p>
          <w:p w14:paraId="596FB773" w14:textId="77777777" w:rsidR="00B112BF" w:rsidRDefault="00B112BF" w:rsidP="00B112BF">
            <w:pPr>
              <w:pStyle w:val="Text"/>
            </w:pPr>
          </w:p>
          <w:p w14:paraId="52A841AE" w14:textId="25233C18" w:rsidR="00B112BF" w:rsidRDefault="00B112BF" w:rsidP="00B112BF">
            <w:pPr>
              <w:pStyle w:val="Text"/>
            </w:pPr>
            <w:r>
              <w:t xml:space="preserve">In </w:t>
            </w:r>
            <w:r w:rsidRPr="00B112BF">
              <w:t>HMM the states are not observable, as is the case with POS tagging problem. The states are the tags which are hidden and only the words are observable. Therefore HMM the following components along with components of Markov chain model mentioned above:</w:t>
            </w:r>
          </w:p>
          <w:p w14:paraId="53C51C17" w14:textId="77777777" w:rsidR="00B112BF" w:rsidRDefault="00B112BF" w:rsidP="00B112BF">
            <w:pPr>
              <w:pStyle w:val="Text"/>
            </w:pPr>
          </w:p>
          <w:p w14:paraId="0C0CF873" w14:textId="77777777" w:rsidR="00B112BF" w:rsidRDefault="00B112BF" w:rsidP="00B112BF">
            <w:pPr>
              <w:pStyle w:val="Text"/>
              <w:numPr>
                <w:ilvl w:val="0"/>
                <w:numId w:val="3"/>
              </w:numPr>
            </w:pPr>
            <w:r w:rsidRPr="00B112BF">
              <w:t>p(o/b) = probability of state b giving out o as the output. This is called as the emission probability.</w:t>
            </w:r>
          </w:p>
          <w:p w14:paraId="78E4ECB4" w14:textId="77777777" w:rsidR="00B112BF" w:rsidRDefault="00B112BF" w:rsidP="00B112BF">
            <w:pPr>
              <w:pStyle w:val="Text"/>
            </w:pPr>
          </w:p>
          <w:p w14:paraId="379D346A" w14:textId="092974C4" w:rsidR="005E73D4" w:rsidRDefault="005E73D4" w:rsidP="005E73D4">
            <w:pPr>
              <w:pStyle w:val="Heading5"/>
            </w:pPr>
            <w:r>
              <w:t>M</w:t>
            </w:r>
            <w:r>
              <w:t>odeling POS tagging as HMM</w:t>
            </w:r>
          </w:p>
          <w:p w14:paraId="167133D6" w14:textId="5F2E75CB" w:rsidR="005E73D4" w:rsidRPr="005E73D4" w:rsidRDefault="005E73D4" w:rsidP="005E73D4">
            <w:r>
              <w:rPr>
                <w:noProof/>
              </w:rPr>
              <w:drawing>
                <wp:inline distT="0" distB="0" distL="0" distR="0" wp14:anchorId="1469D383" wp14:editId="3D10C036">
                  <wp:extent cx="5481320" cy="3225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481320" cy="3225800"/>
                          </a:xfrm>
                          <a:prstGeom prst="rect">
                            <a:avLst/>
                          </a:prstGeom>
                        </pic:spPr>
                      </pic:pic>
                    </a:graphicData>
                  </a:graphic>
                </wp:inline>
              </w:drawing>
            </w:r>
          </w:p>
          <w:p w14:paraId="65A58C2C" w14:textId="1AFF5E4F" w:rsidR="005E73D4" w:rsidRDefault="005E73D4" w:rsidP="005E73D4"/>
          <w:p w14:paraId="1AB7A616" w14:textId="77777777" w:rsidR="005E73D4" w:rsidRDefault="005E73D4" w:rsidP="005E73D4"/>
          <w:p w14:paraId="3D563A6D" w14:textId="77777777" w:rsidR="005E73D4" w:rsidRDefault="005E73D4" w:rsidP="005E73D4"/>
          <w:p w14:paraId="5EC1B3AE" w14:textId="06BEA740" w:rsidR="005E73D4" w:rsidRDefault="005E73D4" w:rsidP="005E73D4">
            <w:pPr>
              <w:jc w:val="center"/>
            </w:pPr>
            <w:r>
              <w:rPr>
                <w:rFonts w:ascii="Helvetica" w:hAnsi="Helvetica" w:cs="Helvetica"/>
                <w:color w:val="757575"/>
                <w:sz w:val="21"/>
                <w:szCs w:val="21"/>
                <w:shd w:val="clear" w:color="auto" w:fill="FFFFFF"/>
              </w:rPr>
              <w:t>Source: </w:t>
            </w:r>
            <w:hyperlink r:id="rId12" w:history="1">
              <w:r>
                <w:rPr>
                  <w:rStyle w:val="Hyperlink"/>
                  <w:rFonts w:ascii="Helvetica" w:hAnsi="Helvetica" w:cs="Helvetica"/>
                  <w:sz w:val="21"/>
                  <w:szCs w:val="21"/>
                  <w:shd w:val="clear" w:color="auto" w:fill="FFFFFF"/>
                </w:rPr>
                <w:t>Mayank Singh NLP 2019</w:t>
              </w:r>
            </w:hyperlink>
          </w:p>
          <w:p w14:paraId="67E34A9C" w14:textId="77777777" w:rsidR="005E73D4" w:rsidRDefault="005E73D4" w:rsidP="005E73D4"/>
          <w:p w14:paraId="70B9D432" w14:textId="77777777" w:rsidR="005E73D4" w:rsidRDefault="005E73D4" w:rsidP="005E73D4"/>
          <w:p w14:paraId="51D1CCDF" w14:textId="22209FB1" w:rsidR="005E73D4" w:rsidRDefault="005E73D4" w:rsidP="005E73D4">
            <w:r w:rsidRPr="005E73D4">
              <w:t xml:space="preserve">The problem of POS tagging is modeled by considering the tags as states and the words as observations. For example, in the image above, for the observation back </w:t>
            </w:r>
            <w:r w:rsidRPr="005E73D4">
              <w:lastRenderedPageBreak/>
              <w:t>there are 4 possible states. Consequently the transition and emission probabilities are also modified as follows.</w:t>
            </w:r>
          </w:p>
          <w:p w14:paraId="589AFD60" w14:textId="77777777" w:rsidR="005E73D4" w:rsidRDefault="005E73D4" w:rsidP="005E73D4"/>
          <w:p w14:paraId="572B75D4" w14:textId="289CCAE6" w:rsidR="005E73D4" w:rsidRPr="005E73D4" w:rsidRDefault="005E73D4" w:rsidP="005E73D4">
            <w:r>
              <w:rPr>
                <w:noProof/>
              </w:rPr>
              <w:drawing>
                <wp:inline distT="0" distB="0" distL="0" distR="0" wp14:anchorId="057E8F4A" wp14:editId="51CFB698">
                  <wp:extent cx="5480050" cy="952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952500"/>
                          </a:xfrm>
                          <a:prstGeom prst="rect">
                            <a:avLst/>
                          </a:prstGeom>
                          <a:noFill/>
                          <a:ln>
                            <a:noFill/>
                          </a:ln>
                        </pic:spPr>
                      </pic:pic>
                    </a:graphicData>
                  </a:graphic>
                </wp:inline>
              </w:drawing>
            </w:r>
          </w:p>
          <w:p w14:paraId="67EC0D4F" w14:textId="77777777" w:rsidR="00B112BF" w:rsidRDefault="00B112BF" w:rsidP="00B112BF">
            <w:pPr>
              <w:pStyle w:val="Text"/>
            </w:pPr>
          </w:p>
          <w:p w14:paraId="2D2E242A" w14:textId="77777777" w:rsidR="005E73D4" w:rsidRPr="005E73D4" w:rsidRDefault="005E73D4" w:rsidP="005E73D4">
            <w:pPr>
              <w:pStyle w:val="hq"/>
              <w:shd w:val="clear" w:color="auto" w:fill="FFFFFF"/>
              <w:spacing w:before="374" w:beforeAutospacing="0" w:after="0" w:afterAutospacing="0" w:line="420" w:lineRule="atLeast"/>
              <w:rPr>
                <w:rFonts w:ascii="Georgia" w:hAnsi="Georgia"/>
                <w:color w:val="292929"/>
                <w:spacing w:val="-1"/>
                <w:sz w:val="27"/>
                <w:szCs w:val="27"/>
              </w:rPr>
            </w:pPr>
            <w:r w:rsidRPr="005E73D4">
              <w:rPr>
                <w:rFonts w:ascii="Georgia" w:hAnsi="Georgia"/>
                <w:color w:val="292929"/>
                <w:spacing w:val="-1"/>
                <w:sz w:val="27"/>
                <w:szCs w:val="27"/>
              </w:rPr>
              <w:t>Let </w:t>
            </w:r>
            <w:r w:rsidRPr="005E73D4">
              <w:rPr>
                <w:rStyle w:val="Emphasis"/>
                <w:rFonts w:ascii="Georgia" w:hAnsi="Georgia"/>
                <w:color w:val="292929"/>
                <w:spacing w:val="-1"/>
                <w:sz w:val="27"/>
                <w:szCs w:val="27"/>
              </w:rPr>
              <w:t>{w_1 w_2 w_3…w_n} </w:t>
            </w:r>
            <w:r w:rsidRPr="005E73D4">
              <w:rPr>
                <w:rFonts w:ascii="Georgia" w:hAnsi="Georgia"/>
                <w:color w:val="292929"/>
                <w:spacing w:val="-1"/>
                <w:sz w:val="27"/>
                <w:szCs w:val="27"/>
              </w:rPr>
              <w:t>represent a sentence and </w:t>
            </w:r>
            <w:r w:rsidRPr="005E73D4">
              <w:rPr>
                <w:rStyle w:val="Emphasis"/>
                <w:rFonts w:ascii="Georgia" w:hAnsi="Georgia"/>
                <w:color w:val="292929"/>
                <w:spacing w:val="-1"/>
                <w:sz w:val="27"/>
                <w:szCs w:val="27"/>
              </w:rPr>
              <w:t>{t_1 t_2 t_3…t_n} </w:t>
            </w:r>
            <w:r w:rsidRPr="005E73D4">
              <w:rPr>
                <w:rFonts w:ascii="Georgia" w:hAnsi="Georgia"/>
                <w:color w:val="292929"/>
                <w:spacing w:val="-1"/>
                <w:sz w:val="27"/>
                <w:szCs w:val="27"/>
              </w:rPr>
              <w:t>represent the sequence tags, such that </w:t>
            </w:r>
            <w:r w:rsidRPr="005E73D4">
              <w:rPr>
                <w:rStyle w:val="Emphasis"/>
                <w:rFonts w:ascii="Georgia" w:hAnsi="Georgia"/>
                <w:color w:val="292929"/>
                <w:spacing w:val="-1"/>
                <w:sz w:val="27"/>
                <w:szCs w:val="27"/>
              </w:rPr>
              <w:t>w_i and t_i </w:t>
            </w:r>
            <w:r w:rsidRPr="005E73D4">
              <w:rPr>
                <w:rFonts w:ascii="Georgia" w:hAnsi="Georgia"/>
                <w:color w:val="292929"/>
                <w:spacing w:val="-1"/>
                <w:sz w:val="27"/>
                <w:szCs w:val="27"/>
              </w:rPr>
              <w:t>belong to the set </w:t>
            </w:r>
            <w:r w:rsidRPr="005E73D4">
              <w:rPr>
                <w:rStyle w:val="Emphasis"/>
                <w:rFonts w:ascii="Georgia" w:hAnsi="Georgia"/>
                <w:color w:val="292929"/>
                <w:spacing w:val="-1"/>
                <w:sz w:val="27"/>
                <w:szCs w:val="27"/>
              </w:rPr>
              <w:t>W</w:t>
            </w:r>
            <w:r w:rsidRPr="005E73D4">
              <w:rPr>
                <w:rFonts w:ascii="Georgia" w:hAnsi="Georgia"/>
                <w:color w:val="292929"/>
                <w:spacing w:val="-1"/>
                <w:sz w:val="27"/>
                <w:szCs w:val="27"/>
              </w:rPr>
              <w:t> and </w:t>
            </w:r>
            <w:r w:rsidRPr="005E73D4">
              <w:rPr>
                <w:rStyle w:val="Emphasis"/>
                <w:rFonts w:ascii="Georgia" w:hAnsi="Georgia"/>
                <w:color w:val="292929"/>
                <w:spacing w:val="-1"/>
                <w:sz w:val="27"/>
                <w:szCs w:val="27"/>
              </w:rPr>
              <w:t>T</w:t>
            </w:r>
            <w:r w:rsidRPr="005E73D4">
              <w:rPr>
                <w:rFonts w:ascii="Georgia" w:hAnsi="Georgia"/>
                <w:color w:val="292929"/>
                <w:spacing w:val="-1"/>
                <w:sz w:val="27"/>
                <w:szCs w:val="27"/>
              </w:rPr>
              <w:t> for all </w:t>
            </w:r>
            <w:r w:rsidRPr="005E73D4">
              <w:rPr>
                <w:rStyle w:val="Emphasis"/>
                <w:rFonts w:ascii="Georgia" w:hAnsi="Georgia"/>
                <w:color w:val="292929"/>
                <w:spacing w:val="-1"/>
                <w:sz w:val="27"/>
                <w:szCs w:val="27"/>
              </w:rPr>
              <w:t>1≤i≤n </w:t>
            </w:r>
            <w:r w:rsidRPr="005E73D4">
              <w:rPr>
                <w:rFonts w:ascii="Georgia" w:hAnsi="Georgia"/>
                <w:color w:val="292929"/>
                <w:spacing w:val="-1"/>
                <w:sz w:val="27"/>
                <w:szCs w:val="27"/>
              </w:rPr>
              <w:t>respectively then,</w:t>
            </w:r>
          </w:p>
          <w:p w14:paraId="5E2E3367" w14:textId="2E5EA1C9" w:rsidR="005E73D4" w:rsidRDefault="005E73D4" w:rsidP="005E73D4">
            <w:pPr>
              <w:pStyle w:val="hq"/>
              <w:shd w:val="clear" w:color="auto" w:fill="FFFFFF"/>
              <w:spacing w:before="374" w:beforeAutospacing="0" w:after="0" w:afterAutospacing="0" w:line="420" w:lineRule="atLeast"/>
              <w:rPr>
                <w:rFonts w:ascii="Georgia" w:hAnsi="Georgia"/>
                <w:color w:val="292929"/>
                <w:spacing w:val="-1"/>
                <w:sz w:val="27"/>
                <w:szCs w:val="27"/>
              </w:rPr>
            </w:pPr>
            <w:r w:rsidRPr="005E73D4">
              <w:rPr>
                <w:rStyle w:val="Emphasis"/>
                <w:rFonts w:ascii="Georgia" w:hAnsi="Georgia"/>
                <w:color w:val="292929"/>
                <w:spacing w:val="-1"/>
                <w:sz w:val="27"/>
                <w:szCs w:val="27"/>
              </w:rPr>
              <w:t>p(w_1 w_2 w_3…w_n, t_1 t_2 t_3…t_n) </w:t>
            </w:r>
            <w:r w:rsidRPr="005E73D4">
              <w:rPr>
                <w:rFonts w:ascii="Georgia" w:hAnsi="Georgia"/>
                <w:color w:val="292929"/>
                <w:spacing w:val="-1"/>
                <w:sz w:val="27"/>
                <w:szCs w:val="27"/>
              </w:rPr>
              <w:t>is the probability that the </w:t>
            </w:r>
            <w:r w:rsidRPr="005E73D4">
              <w:rPr>
                <w:rStyle w:val="Emphasis"/>
                <w:rFonts w:ascii="Georgia" w:hAnsi="Georgia"/>
                <w:color w:val="292929"/>
                <w:spacing w:val="-1"/>
                <w:sz w:val="27"/>
                <w:szCs w:val="27"/>
              </w:rPr>
              <w:t>w_i </w:t>
            </w:r>
            <w:r w:rsidRPr="005E73D4">
              <w:rPr>
                <w:rFonts w:ascii="Georgia" w:hAnsi="Georgia"/>
                <w:color w:val="292929"/>
                <w:spacing w:val="-1"/>
                <w:sz w:val="27"/>
                <w:szCs w:val="27"/>
              </w:rPr>
              <w:t>is assigned the tag </w:t>
            </w:r>
            <w:r w:rsidRPr="005E73D4">
              <w:rPr>
                <w:rStyle w:val="Emphasis"/>
                <w:rFonts w:ascii="Georgia" w:hAnsi="Georgia"/>
                <w:color w:val="292929"/>
                <w:spacing w:val="-1"/>
                <w:sz w:val="27"/>
                <w:szCs w:val="27"/>
              </w:rPr>
              <w:t>t_i </w:t>
            </w:r>
            <w:r w:rsidRPr="005E73D4">
              <w:rPr>
                <w:rFonts w:ascii="Georgia" w:hAnsi="Georgia"/>
                <w:color w:val="292929"/>
                <w:spacing w:val="-1"/>
                <w:sz w:val="27"/>
                <w:szCs w:val="27"/>
              </w:rPr>
              <w:t>for all </w:t>
            </w:r>
            <w:r w:rsidRPr="005E73D4">
              <w:rPr>
                <w:rStyle w:val="Emphasis"/>
                <w:rFonts w:ascii="Georgia" w:hAnsi="Georgia"/>
                <w:color w:val="292929"/>
                <w:spacing w:val="-1"/>
                <w:sz w:val="27"/>
                <w:szCs w:val="27"/>
              </w:rPr>
              <w:t>1≤i≤n. </w:t>
            </w:r>
            <w:r w:rsidRPr="005E73D4">
              <w:rPr>
                <w:rFonts w:ascii="Georgia" w:hAnsi="Georgia"/>
                <w:color w:val="292929"/>
                <w:spacing w:val="-1"/>
                <w:sz w:val="27"/>
                <w:szCs w:val="27"/>
              </w:rPr>
              <w:t>This can be calculated with the help HMM.</w:t>
            </w:r>
          </w:p>
          <w:p w14:paraId="7F7162F9" w14:textId="37D6FD26" w:rsidR="005E73D4" w:rsidRPr="005E73D4" w:rsidRDefault="005E73D4" w:rsidP="005E73D4">
            <w:pPr>
              <w:pStyle w:val="hq"/>
              <w:shd w:val="clear" w:color="auto" w:fill="FFFFFF"/>
              <w:spacing w:before="374" w:beforeAutospacing="0" w:after="0" w:afterAutospacing="0" w:line="420" w:lineRule="atLeast"/>
              <w:rPr>
                <w:rFonts w:ascii="Georgia" w:hAnsi="Georgia"/>
                <w:color w:val="292929"/>
                <w:spacing w:val="-1"/>
                <w:sz w:val="27"/>
                <w:szCs w:val="27"/>
              </w:rPr>
            </w:pPr>
            <w:r>
              <w:rPr>
                <w:rFonts w:ascii="Georgia" w:hAnsi="Georgia"/>
                <w:noProof/>
                <w:color w:val="292929"/>
                <w:spacing w:val="-1"/>
                <w:sz w:val="27"/>
                <w:szCs w:val="27"/>
              </w:rPr>
              <w:drawing>
                <wp:inline distT="0" distB="0" distL="0" distR="0" wp14:anchorId="7219DE19" wp14:editId="2DDAA41F">
                  <wp:extent cx="5480050" cy="10287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1028700"/>
                          </a:xfrm>
                          <a:prstGeom prst="rect">
                            <a:avLst/>
                          </a:prstGeom>
                          <a:noFill/>
                          <a:ln>
                            <a:noFill/>
                          </a:ln>
                        </pic:spPr>
                      </pic:pic>
                    </a:graphicData>
                  </a:graphic>
                </wp:inline>
              </w:drawing>
            </w:r>
          </w:p>
          <w:p w14:paraId="3036B89A" w14:textId="77777777" w:rsidR="00B112BF" w:rsidRDefault="00B112BF" w:rsidP="00B112BF">
            <w:pPr>
              <w:pStyle w:val="Text"/>
            </w:pPr>
          </w:p>
          <w:p w14:paraId="55E6B9AC" w14:textId="28B998F2" w:rsidR="00B112BF" w:rsidRDefault="00B112BF" w:rsidP="00B112BF">
            <w:pPr>
              <w:pStyle w:val="Text"/>
            </w:pPr>
          </w:p>
          <w:p w14:paraId="05808D1A" w14:textId="77777777" w:rsidR="00B112BF" w:rsidRDefault="00B112BF" w:rsidP="00B112BF">
            <w:pPr>
              <w:pStyle w:val="Text"/>
            </w:pPr>
          </w:p>
          <w:p w14:paraId="5378E049" w14:textId="77777777" w:rsidR="00B112BF" w:rsidRDefault="00B112BF" w:rsidP="00B112BF">
            <w:pPr>
              <w:pStyle w:val="Text"/>
            </w:pPr>
          </w:p>
          <w:p w14:paraId="63394F20" w14:textId="5435E360" w:rsidR="00B112BF" w:rsidRDefault="00B112BF" w:rsidP="00B112BF">
            <w:pPr>
              <w:pStyle w:val="Text"/>
            </w:pPr>
          </w:p>
          <w:p w14:paraId="3260B98F" w14:textId="43BB7B11" w:rsidR="00B112BF" w:rsidRDefault="00B112BF" w:rsidP="00B112BF">
            <w:pPr>
              <w:pStyle w:val="Text"/>
            </w:pPr>
          </w:p>
          <w:p w14:paraId="0A6D0608" w14:textId="138D25FE" w:rsidR="00B112BF" w:rsidRDefault="00B112BF" w:rsidP="00B112BF">
            <w:pPr>
              <w:pStyle w:val="Text"/>
            </w:pPr>
          </w:p>
          <w:p w14:paraId="28F746E2" w14:textId="31671C20" w:rsidR="00B112BF" w:rsidRDefault="00B112BF" w:rsidP="00B112BF">
            <w:pPr>
              <w:pStyle w:val="Text"/>
            </w:pPr>
          </w:p>
          <w:p w14:paraId="5BAED12A" w14:textId="5C9B146B" w:rsidR="00B112BF" w:rsidRDefault="00B112BF" w:rsidP="00B112BF">
            <w:pPr>
              <w:pStyle w:val="Text"/>
            </w:pPr>
          </w:p>
          <w:p w14:paraId="446B36BF" w14:textId="60200A1D" w:rsidR="00B112BF" w:rsidRDefault="00B112BF" w:rsidP="00B112BF">
            <w:pPr>
              <w:pStyle w:val="Text"/>
            </w:pPr>
          </w:p>
          <w:p w14:paraId="4830D460" w14:textId="1450388D" w:rsidR="00B112BF" w:rsidRDefault="00B112BF" w:rsidP="00B112BF">
            <w:pPr>
              <w:pStyle w:val="Text"/>
            </w:pPr>
          </w:p>
          <w:p w14:paraId="64962C3F" w14:textId="702C6179" w:rsidR="00B112BF" w:rsidRDefault="00B112BF" w:rsidP="00B112BF">
            <w:pPr>
              <w:pStyle w:val="Text"/>
            </w:pPr>
          </w:p>
          <w:p w14:paraId="71A45112" w14:textId="47C711F4" w:rsidR="00B112BF" w:rsidRDefault="00B112BF" w:rsidP="00B112BF">
            <w:pPr>
              <w:pStyle w:val="Text"/>
            </w:pPr>
          </w:p>
          <w:p w14:paraId="3B08A591" w14:textId="55C4830B" w:rsidR="00B112BF" w:rsidRDefault="00B112BF" w:rsidP="00B112BF">
            <w:pPr>
              <w:pStyle w:val="Text"/>
            </w:pPr>
          </w:p>
          <w:p w14:paraId="6EE40EE4" w14:textId="3E1C2F1F" w:rsidR="00B112BF" w:rsidRDefault="00B112BF" w:rsidP="00B112BF">
            <w:pPr>
              <w:pStyle w:val="Text"/>
            </w:pPr>
          </w:p>
          <w:p w14:paraId="060E04A0" w14:textId="7B0B6610" w:rsidR="005E73D4" w:rsidRDefault="005E73D4" w:rsidP="005E73D4">
            <w:pPr>
              <w:pStyle w:val="Heading5"/>
            </w:pPr>
            <w:r>
              <w:t>Viterbi Algorithm</w:t>
            </w:r>
          </w:p>
          <w:p w14:paraId="7F5779B5" w14:textId="59E5055F" w:rsidR="005E73D4" w:rsidRDefault="005E73D4" w:rsidP="005E73D4"/>
          <w:p w14:paraId="7DB211EE" w14:textId="77777777" w:rsidR="005E73D4" w:rsidRDefault="005E73D4" w:rsidP="005E73D4">
            <w:r>
              <w:t>The main key part of this algorithm is to use dynamic programming. It uses the concept of “memoisation”.</w:t>
            </w:r>
          </w:p>
          <w:p w14:paraId="0CC836C9" w14:textId="77EA701E" w:rsidR="005E73D4" w:rsidRDefault="005E73D4" w:rsidP="005E73D4"/>
          <w:p w14:paraId="420BE7A7" w14:textId="1C7A3BEC" w:rsidR="005E73D4" w:rsidRPr="005E73D4" w:rsidRDefault="005E73D4" w:rsidP="005E73D4">
            <w:r>
              <w:rPr>
                <w:rFonts w:ascii="Georgia" w:hAnsi="Georgia"/>
                <w:color w:val="292929"/>
                <w:spacing w:val="-1"/>
                <w:sz w:val="27"/>
                <w:szCs w:val="27"/>
                <w:shd w:val="clear" w:color="auto" w:fill="FFFFFF"/>
              </w:rPr>
              <w:t>We store the probability and the information of the path as follows:</w:t>
            </w:r>
            <w:r>
              <w:rPr>
                <w:rFonts w:ascii="Georgia" w:hAnsi="Georgia"/>
                <w:noProof/>
                <w:color w:val="292929"/>
                <w:spacing w:val="-1"/>
                <w:sz w:val="27"/>
                <w:szCs w:val="27"/>
                <w:shd w:val="clear" w:color="auto" w:fill="FFFFFF"/>
              </w:rPr>
              <w:drawing>
                <wp:inline distT="0" distB="0" distL="0" distR="0" wp14:anchorId="4E949531" wp14:editId="1F445B96">
                  <wp:extent cx="5480050" cy="25781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t xml:space="preserve"> </w:t>
            </w:r>
          </w:p>
          <w:p w14:paraId="5A48A07C" w14:textId="29ED9616" w:rsidR="00B112BF" w:rsidRDefault="008D3F61" w:rsidP="00B112BF">
            <w:pPr>
              <w:pStyle w:val="Text"/>
            </w:pPr>
            <w:r>
              <w:rPr>
                <w:noProof/>
              </w:rPr>
              <w:drawing>
                <wp:inline distT="0" distB="0" distL="0" distR="0" wp14:anchorId="41F58961" wp14:editId="75BE8B29">
                  <wp:extent cx="5473700" cy="3282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3700" cy="3282950"/>
                          </a:xfrm>
                          <a:prstGeom prst="rect">
                            <a:avLst/>
                          </a:prstGeom>
                          <a:noFill/>
                          <a:ln>
                            <a:noFill/>
                          </a:ln>
                        </pic:spPr>
                      </pic:pic>
                    </a:graphicData>
                  </a:graphic>
                </wp:inline>
              </w:drawing>
            </w:r>
          </w:p>
          <w:p w14:paraId="04E1E04D" w14:textId="68668D09" w:rsidR="00B112BF" w:rsidRDefault="00B112BF" w:rsidP="00B112BF">
            <w:pPr>
              <w:pStyle w:val="Text"/>
            </w:pPr>
          </w:p>
          <w:p w14:paraId="413D92C6" w14:textId="72347D1C" w:rsidR="00B112BF" w:rsidRDefault="00B112BF" w:rsidP="00B112BF">
            <w:pPr>
              <w:pStyle w:val="Text"/>
            </w:pPr>
          </w:p>
          <w:p w14:paraId="62B08A70" w14:textId="29BBE0DA" w:rsidR="00B112BF" w:rsidRDefault="00B112BF" w:rsidP="00B112BF">
            <w:pPr>
              <w:pStyle w:val="Text"/>
            </w:pPr>
          </w:p>
          <w:p w14:paraId="27ADCFD5" w14:textId="520AE08A" w:rsidR="00B112BF" w:rsidRDefault="00B112BF" w:rsidP="00B112BF">
            <w:pPr>
              <w:pStyle w:val="Text"/>
            </w:pPr>
          </w:p>
          <w:p w14:paraId="0654F6E3" w14:textId="04901366" w:rsidR="00B112BF" w:rsidRDefault="00B112BF" w:rsidP="00B112BF">
            <w:pPr>
              <w:pStyle w:val="Text"/>
            </w:pPr>
          </w:p>
          <w:p w14:paraId="2644D49F" w14:textId="399DA3D1" w:rsidR="00B112BF" w:rsidRDefault="00B112BF" w:rsidP="00B112BF">
            <w:pPr>
              <w:pStyle w:val="Text"/>
            </w:pPr>
          </w:p>
          <w:p w14:paraId="6FA24A69" w14:textId="400D94E8" w:rsidR="00B112BF" w:rsidRDefault="00B112BF" w:rsidP="00B112BF">
            <w:pPr>
              <w:pStyle w:val="Text"/>
            </w:pPr>
          </w:p>
          <w:p w14:paraId="64165E5F" w14:textId="492F5766" w:rsidR="00B112BF" w:rsidRDefault="00B112BF" w:rsidP="00B112BF">
            <w:pPr>
              <w:pStyle w:val="Text"/>
            </w:pPr>
          </w:p>
          <w:p w14:paraId="3838CBAE" w14:textId="77777777" w:rsidR="00B112BF" w:rsidRDefault="00B112BF" w:rsidP="00B112BF">
            <w:pPr>
              <w:pStyle w:val="Text"/>
            </w:pPr>
          </w:p>
          <w:p w14:paraId="3990C54C" w14:textId="1148AFA3" w:rsidR="00B112BF" w:rsidRDefault="008D3F61" w:rsidP="00B112BF">
            <w:pPr>
              <w:pStyle w:val="Text"/>
            </w:pPr>
            <w:r>
              <w:rPr>
                <w:noProof/>
              </w:rPr>
              <w:drawing>
                <wp:inline distT="0" distB="0" distL="0" distR="0" wp14:anchorId="0880041C" wp14:editId="4D354FF1">
                  <wp:extent cx="54737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3700" cy="2590800"/>
                          </a:xfrm>
                          <a:prstGeom prst="rect">
                            <a:avLst/>
                          </a:prstGeom>
                          <a:noFill/>
                          <a:ln>
                            <a:noFill/>
                          </a:ln>
                        </pic:spPr>
                      </pic:pic>
                    </a:graphicData>
                  </a:graphic>
                </wp:inline>
              </w:drawing>
            </w:r>
          </w:p>
          <w:p w14:paraId="498B1DBC" w14:textId="77777777" w:rsidR="00B112BF" w:rsidRDefault="00B112BF" w:rsidP="00B112BF">
            <w:pPr>
              <w:pStyle w:val="Text"/>
            </w:pPr>
          </w:p>
          <w:p w14:paraId="22CF32B9" w14:textId="77777777" w:rsidR="008D3F61" w:rsidRDefault="008D3F61" w:rsidP="008D3F61">
            <w:pPr>
              <w:pStyle w:val="Heading5"/>
            </w:pPr>
          </w:p>
          <w:p w14:paraId="16E341CE" w14:textId="77777777" w:rsidR="008D3F61" w:rsidRDefault="008D3F61" w:rsidP="008D3F61">
            <w:pPr>
              <w:pStyle w:val="Heading5"/>
            </w:pPr>
          </w:p>
          <w:p w14:paraId="64C7E9D5" w14:textId="61017884" w:rsidR="008D3F61" w:rsidRDefault="008D3F61" w:rsidP="008D3F61">
            <w:pPr>
              <w:pStyle w:val="Heading5"/>
            </w:pPr>
            <w:r>
              <w:t>Dataset</w:t>
            </w:r>
          </w:p>
          <w:p w14:paraId="3CAA1A83" w14:textId="77777777" w:rsidR="008D3F61" w:rsidRDefault="008D3F61" w:rsidP="00B112BF">
            <w:pPr>
              <w:pStyle w:val="Text"/>
            </w:pPr>
          </w:p>
          <w:p w14:paraId="27B08A2C" w14:textId="5850A485" w:rsidR="008D3F61" w:rsidRDefault="008D3F61" w:rsidP="00B112BF">
            <w:pPr>
              <w:pStyle w:val="Text"/>
            </w:pPr>
            <w:r>
              <w:t>The dataset I have used is the nltk’s Brown corpus, More precisely I have used the tagged_sents() of it.</w:t>
            </w:r>
          </w:p>
          <w:p w14:paraId="28C46EE4" w14:textId="12DEDBE0" w:rsidR="008D3F61" w:rsidRDefault="008D3F61" w:rsidP="00B112BF">
            <w:pPr>
              <w:pStyle w:val="Text"/>
            </w:pPr>
          </w:p>
          <w:p w14:paraId="2798586A" w14:textId="52C21961" w:rsidR="008D3F61" w:rsidRDefault="008D3F61" w:rsidP="008D3F61">
            <w:pPr>
              <w:pStyle w:val="Heading5"/>
            </w:pPr>
            <w:r>
              <w:t>Summary of the code:</w:t>
            </w:r>
          </w:p>
          <w:p w14:paraId="7B547334" w14:textId="71D49157" w:rsidR="008D3F61" w:rsidRDefault="008D3F61" w:rsidP="008D3F61"/>
          <w:p w14:paraId="02D8B5C3" w14:textId="6732C06E" w:rsidR="008D3F61" w:rsidRDefault="008D3F61" w:rsidP="008D3F61">
            <w:r>
              <w:t xml:space="preserve">As mentioned above I have used Tagged Sentence of Brown corpus. Point to note that in order to identifies the start and end of the data set I have used  </w:t>
            </w:r>
            <w:r w:rsidRPr="008D3F61">
              <w:t>('##','##')</w:t>
            </w:r>
            <w:r>
              <w:t xml:space="preserve"> as starting and </w:t>
            </w:r>
            <w:r w:rsidRPr="008D3F61">
              <w:t>('&amp;&amp;','&amp;&amp;')</w:t>
            </w:r>
            <w:r>
              <w:t xml:space="preserve">. Then I splitted the data into training set (90%) and test set(10%). Then is calculated the frequency of each word tagged with a particular TAG. Then I created the emission probability matrix by simply </w:t>
            </w:r>
            <w:r w:rsidR="000C1C37">
              <w:t>dividing the frequency of each word with the total count of words of that state.</w:t>
            </w:r>
          </w:p>
          <w:p w14:paraId="210D2430" w14:textId="10321251" w:rsidR="000C1C37" w:rsidRDefault="000C1C37" w:rsidP="008D3F61"/>
          <w:p w14:paraId="6BF56ED6" w14:textId="22086F18" w:rsidR="000C1C37" w:rsidRDefault="000C1C37" w:rsidP="008D3F61">
            <w:r>
              <w:t>Now once we have emission probabitlties I have found the sequence of tag as bigrams. This will be used In finding the transition probabilities. Once we have transition probabilities. I have found out what are the possible tags which are given to a word in the brown corpus.</w:t>
            </w:r>
          </w:p>
          <w:p w14:paraId="389ABD9E" w14:textId="23691E55" w:rsidR="000C1C37" w:rsidRDefault="000C1C37" w:rsidP="008D3F61"/>
          <w:p w14:paraId="12BD64BE" w14:textId="40F67D4F" w:rsidR="000C1C37" w:rsidRDefault="000C1C37" w:rsidP="008D3F61">
            <w:r>
              <w:t>Now everything is set up we need to implement the Viterbi algorithm. The complete detailed/commented code is given in the jupyter notebook.</w:t>
            </w:r>
          </w:p>
          <w:p w14:paraId="4B3210D9" w14:textId="5ABD23CE" w:rsidR="000C1C37" w:rsidRDefault="000C1C37" w:rsidP="008D3F61"/>
          <w:p w14:paraId="251380E9" w14:textId="12B79CB2" w:rsidR="000C1C37" w:rsidRDefault="000C1C37" w:rsidP="008D3F61">
            <w:pPr>
              <w:rPr>
                <w:b/>
                <w:bCs/>
              </w:rPr>
            </w:pPr>
            <w:r>
              <w:t xml:space="preserve">After training and testing My model’s Accuracy is around: </w:t>
            </w:r>
            <w:r w:rsidR="00FE5B1C" w:rsidRPr="00FE5B1C">
              <w:rPr>
                <w:b/>
                <w:bCs/>
              </w:rPr>
              <w:t>89.0% – 92.</w:t>
            </w:r>
            <w:r w:rsidR="00495604">
              <w:rPr>
                <w:b/>
                <w:bCs/>
              </w:rPr>
              <w:t>0</w:t>
            </w:r>
            <w:r w:rsidR="00FE5B1C" w:rsidRPr="00FE5B1C">
              <w:rPr>
                <w:b/>
                <w:bCs/>
              </w:rPr>
              <w:t>%</w:t>
            </w:r>
          </w:p>
          <w:p w14:paraId="58ADCC35" w14:textId="352C091B" w:rsidR="00FE5B1C" w:rsidRPr="00FE5B1C" w:rsidRDefault="00FE5B1C" w:rsidP="008D3F61">
            <w:pPr>
              <w:rPr>
                <w:b/>
                <w:bCs/>
              </w:rPr>
            </w:pPr>
            <w:r>
              <w:t xml:space="preserve">And loss is around </w:t>
            </w:r>
            <w:r>
              <w:rPr>
                <w:b/>
                <w:bCs/>
              </w:rPr>
              <w:t>0.107</w:t>
            </w:r>
          </w:p>
          <w:p w14:paraId="56251AA0" w14:textId="687B41EA" w:rsidR="000C1C37" w:rsidRDefault="000C1C37" w:rsidP="008D3F61"/>
          <w:p w14:paraId="3FA80507" w14:textId="07C7094A" w:rsidR="000C1C37" w:rsidRDefault="000C1C37" w:rsidP="000C1C37">
            <w:pPr>
              <w:pStyle w:val="Heading5"/>
            </w:pPr>
            <w:r>
              <w:t>Experiment :</w:t>
            </w:r>
          </w:p>
          <w:p w14:paraId="3567AD57" w14:textId="6571B998" w:rsidR="000C1C37" w:rsidRDefault="000C1C37" w:rsidP="000C1C37"/>
          <w:p w14:paraId="6FDF5EF4" w14:textId="69915717" w:rsidR="005A30EE" w:rsidRDefault="000C1C37" w:rsidP="000C1C37">
            <w:r>
              <w:t xml:space="preserve">I </w:t>
            </w:r>
            <w:r w:rsidR="00FE5B1C">
              <w:t>plotted</w:t>
            </w:r>
            <w:r>
              <w:t xml:space="preserve"> the graph for </w:t>
            </w:r>
            <w:r w:rsidR="00FE5B1C">
              <w:t>wrongly tagged word and their frequency</w:t>
            </w:r>
            <w:r w:rsidR="005A30EE">
              <w:t xml:space="preserve">. the graph is very big. I have attached the image separately for better understanding </w:t>
            </w:r>
            <w:hyperlink r:id="rId18" w:history="1">
              <w:r w:rsidR="005A30EE" w:rsidRPr="005A30EE">
                <w:rPr>
                  <w:rStyle w:val="Hyperlink"/>
                </w:rPr>
                <w:t>click here</w:t>
              </w:r>
            </w:hyperlink>
            <w:r w:rsidR="005A30EE">
              <w:t>.</w:t>
            </w:r>
          </w:p>
          <w:p w14:paraId="56E9F800" w14:textId="5AAC747C" w:rsidR="000C1C37" w:rsidRDefault="005A30EE" w:rsidP="000C1C37">
            <w:r>
              <w:t xml:space="preserve"> So if you have a look at the x-axis you with find each labels of the x-axis in thi format:  “NN JJ“ these means that each the first tag is the Ground Truth and the second tag( separated by a &lt;space&gt;) is the tag predicted b my HMM model.</w:t>
            </w:r>
          </w:p>
          <w:p w14:paraId="38727F30" w14:textId="1B86169A" w:rsidR="00597458" w:rsidRDefault="00597458" w:rsidP="000C1C37"/>
          <w:p w14:paraId="021DD456" w14:textId="4D67982B" w:rsidR="00597458" w:rsidRDefault="00597458" w:rsidP="000C1C37"/>
          <w:p w14:paraId="1A459AEB" w14:textId="7B54E60F" w:rsidR="00597458" w:rsidRDefault="00597458" w:rsidP="000C1C37"/>
          <w:p w14:paraId="030AD29A" w14:textId="513E08E1" w:rsidR="00597458" w:rsidRDefault="00597458" w:rsidP="000C1C37"/>
          <w:p w14:paraId="53E77CA7" w14:textId="72A5E623" w:rsidR="00597458" w:rsidRDefault="00597458" w:rsidP="000C1C37"/>
          <w:p w14:paraId="617AB3E4" w14:textId="3B541050" w:rsidR="00597458" w:rsidRDefault="00597458" w:rsidP="000C1C37"/>
          <w:p w14:paraId="2302A8C7" w14:textId="38119A5C" w:rsidR="00597458" w:rsidRDefault="00597458" w:rsidP="000C1C37"/>
          <w:p w14:paraId="165B7A84" w14:textId="4E77CB2E" w:rsidR="00597458" w:rsidRDefault="00597458" w:rsidP="000C1C37"/>
          <w:p w14:paraId="64BA8A83" w14:textId="77777777" w:rsidR="00597458" w:rsidRDefault="00597458" w:rsidP="000C1C37"/>
          <w:p w14:paraId="2F0DDC37" w14:textId="41C5ED1E" w:rsidR="00597458" w:rsidRDefault="00597458" w:rsidP="000C1C37"/>
          <w:p w14:paraId="61266825" w14:textId="71FFD20E" w:rsidR="00597458" w:rsidRPr="000C1C37" w:rsidRDefault="00597458" w:rsidP="000C1C37">
            <w:r>
              <w:rPr>
                <w:noProof/>
              </w:rPr>
              <w:lastRenderedPageBreak/>
              <w:drawing>
                <wp:inline distT="0" distB="0" distL="0" distR="0" wp14:anchorId="662E85C4" wp14:editId="48A06A35">
                  <wp:extent cx="9642303" cy="6333893"/>
                  <wp:effectExtent l="0" t="3175"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9698578" cy="6370859"/>
                          </a:xfrm>
                          <a:prstGeom prst="rect">
                            <a:avLst/>
                          </a:prstGeom>
                          <a:noFill/>
                          <a:ln>
                            <a:noFill/>
                          </a:ln>
                        </pic:spPr>
                      </pic:pic>
                    </a:graphicData>
                  </a:graphic>
                </wp:inline>
              </w:drawing>
            </w:r>
          </w:p>
          <w:p w14:paraId="5B9CAD62" w14:textId="24B480B7" w:rsidR="000C1C37" w:rsidRDefault="000C1C37" w:rsidP="008D3F61"/>
          <w:p w14:paraId="3BBAA67A" w14:textId="77777777" w:rsidR="000C1C37" w:rsidRPr="008D3F61" w:rsidRDefault="000C1C37" w:rsidP="008D3F61"/>
          <w:p w14:paraId="41243162" w14:textId="386BB4B2" w:rsidR="00F372C0" w:rsidRDefault="00F372C0" w:rsidP="00F372C0">
            <w:pPr>
              <w:pStyle w:val="Heading5"/>
            </w:pPr>
            <w:r>
              <w:t>Observation</w:t>
            </w:r>
            <w:r>
              <w:t>:</w:t>
            </w:r>
          </w:p>
          <w:p w14:paraId="16FFEABB" w14:textId="72DCC825" w:rsidR="00F372C0" w:rsidRDefault="00F372C0" w:rsidP="00F372C0"/>
          <w:p w14:paraId="1AF726D5" w14:textId="33DA38E9" w:rsidR="00F372C0" w:rsidRDefault="00F372C0" w:rsidP="00F372C0">
            <w:r>
              <w:t xml:space="preserve">The word with ground truth tag of </w:t>
            </w:r>
            <w:r w:rsidRPr="00F372C0">
              <w:rPr>
                <w:b/>
                <w:bCs/>
              </w:rPr>
              <w:t>VBD</w:t>
            </w:r>
            <w:r>
              <w:t xml:space="preserve"> is mostly predicted as </w:t>
            </w:r>
            <w:r w:rsidRPr="00F372C0">
              <w:rPr>
                <w:b/>
                <w:bCs/>
              </w:rPr>
              <w:t>VBN</w:t>
            </w:r>
            <w:r>
              <w:t xml:space="preserve"> tag. </w:t>
            </w:r>
          </w:p>
          <w:p w14:paraId="55C623C0" w14:textId="1080464D" w:rsidR="00F372C0" w:rsidRPr="00F372C0" w:rsidRDefault="00F372C0" w:rsidP="00F372C0">
            <w:r>
              <w:t xml:space="preserve"> Following is the table for better understanding.</w:t>
            </w:r>
            <w:r>
              <w:rPr>
                <w:noProof/>
              </w:rPr>
              <w:drawing>
                <wp:inline distT="0" distB="0" distL="0" distR="0" wp14:anchorId="0CFB2904" wp14:editId="5A9490B5">
                  <wp:extent cx="5474335" cy="2152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4335" cy="2152015"/>
                          </a:xfrm>
                          <a:prstGeom prst="rect">
                            <a:avLst/>
                          </a:prstGeom>
                          <a:noFill/>
                          <a:ln>
                            <a:noFill/>
                          </a:ln>
                        </pic:spPr>
                      </pic:pic>
                    </a:graphicData>
                  </a:graphic>
                </wp:inline>
              </w:drawing>
            </w:r>
          </w:p>
          <w:p w14:paraId="287D4470" w14:textId="2D63D493" w:rsidR="00F372C0" w:rsidRDefault="009010FB" w:rsidP="00F372C0">
            <w:pPr>
              <w:pStyle w:val="Heading5"/>
            </w:pPr>
            <w:r>
              <w:t>Possible Reason</w:t>
            </w:r>
            <w:r w:rsidR="009C0799">
              <w:t xml:space="preserve"> for this observation</w:t>
            </w:r>
            <w:r w:rsidR="00F372C0">
              <w:t>:</w:t>
            </w:r>
          </w:p>
          <w:p w14:paraId="6B30B08B" w14:textId="3105D3B1" w:rsidR="00495604" w:rsidRDefault="00495604" w:rsidP="00495604">
            <w:pPr>
              <w:pStyle w:val="ListParagraph"/>
              <w:numPr>
                <w:ilvl w:val="0"/>
                <w:numId w:val="3"/>
              </w:numPr>
            </w:pPr>
            <w:r>
              <w:t>The VBN and VBD tags are interchangeable as seen from the above images , but if you look at the Misclassified-words column of the above figure you will notice both row 0 and row 2 have word that ends with “ed”. In present perfect tense and past tense we always have verb in past tense but the overall sentence in may be in the present or past tense. May be because of that those word are tagged wrongly.</w:t>
            </w:r>
          </w:p>
          <w:p w14:paraId="4796FF1F" w14:textId="06FEC29F" w:rsidR="00155899" w:rsidRDefault="00155899" w:rsidP="00495604">
            <w:pPr>
              <w:pStyle w:val="ListParagraph"/>
              <w:numPr>
                <w:ilvl w:val="0"/>
                <w:numId w:val="3"/>
              </w:numPr>
            </w:pPr>
            <w:r>
              <w:t xml:space="preserve">The word “to” is mostly tagged as “TO” instead of “IN” this may be because in the training set tag </w:t>
            </w:r>
            <w:r w:rsidR="009010FB">
              <w:t>word “to” has been mostly tagged as “TO”.</w:t>
            </w:r>
            <w:r w:rsidR="004C7E17">
              <w:t xml:space="preserve"> The inference from here is that in the trained model “TO” has higher emission probability for “to” that “IN” tag.</w:t>
            </w:r>
          </w:p>
          <w:p w14:paraId="2421EED2" w14:textId="1B339D06" w:rsidR="009010FB" w:rsidRPr="00495604" w:rsidRDefault="009010FB" w:rsidP="005866E6">
            <w:pPr>
              <w:ind w:left="360"/>
            </w:pPr>
          </w:p>
          <w:p w14:paraId="6D315A07" w14:textId="5207878E" w:rsidR="00F372C0" w:rsidRDefault="00F372C0" w:rsidP="00B112BF">
            <w:pPr>
              <w:pStyle w:val="Text"/>
            </w:pPr>
          </w:p>
          <w:p w14:paraId="440056B2" w14:textId="77777777" w:rsidR="008D3F61" w:rsidRDefault="008D3F61" w:rsidP="00B112BF">
            <w:pPr>
              <w:pStyle w:val="Text"/>
            </w:pPr>
          </w:p>
          <w:p w14:paraId="295D6A76" w14:textId="3AB16F1C" w:rsidR="008D3F61" w:rsidRDefault="008D3F61" w:rsidP="00B112BF">
            <w:pPr>
              <w:pStyle w:val="Text"/>
            </w:pPr>
          </w:p>
        </w:tc>
        <w:tc>
          <w:tcPr>
            <w:tcW w:w="1079" w:type="dxa"/>
          </w:tcPr>
          <w:p w14:paraId="7FCA01DC" w14:textId="77777777" w:rsidR="0048120C" w:rsidRDefault="0048120C"/>
        </w:tc>
      </w:tr>
      <w:tr w:rsidR="0048120C" w14:paraId="318B9C51" w14:textId="77777777" w:rsidTr="00185F4A">
        <w:trPr>
          <w:gridAfter w:val="1"/>
          <w:wAfter w:w="9" w:type="dxa"/>
          <w:trHeight w:val="730"/>
        </w:trPr>
        <w:tc>
          <w:tcPr>
            <w:tcW w:w="1079" w:type="dxa"/>
          </w:tcPr>
          <w:p w14:paraId="06F4C6E5" w14:textId="77777777" w:rsidR="0048120C" w:rsidRDefault="0048120C"/>
        </w:tc>
        <w:tc>
          <w:tcPr>
            <w:tcW w:w="3956" w:type="dxa"/>
            <w:gridSpan w:val="5"/>
            <w:tcBorders>
              <w:top w:val="single" w:sz="18" w:space="0" w:color="476166" w:themeColor="accent1"/>
            </w:tcBorders>
          </w:tcPr>
          <w:p w14:paraId="777EE135" w14:textId="141776AF" w:rsidR="0048120C" w:rsidRDefault="0048120C" w:rsidP="0048120C">
            <w:pPr>
              <w:pStyle w:val="Heading5"/>
            </w:pPr>
          </w:p>
          <w:p w14:paraId="599299ED" w14:textId="77777777" w:rsidR="0048120C" w:rsidRPr="0048120C" w:rsidRDefault="0048120C" w:rsidP="0048120C"/>
        </w:tc>
        <w:tc>
          <w:tcPr>
            <w:tcW w:w="719" w:type="dxa"/>
            <w:tcBorders>
              <w:top w:val="single" w:sz="18" w:space="0" w:color="476166" w:themeColor="accent1"/>
            </w:tcBorders>
          </w:tcPr>
          <w:p w14:paraId="6827F3AF" w14:textId="77777777" w:rsidR="0048120C" w:rsidRDefault="0048120C"/>
        </w:tc>
        <w:tc>
          <w:tcPr>
            <w:tcW w:w="3957" w:type="dxa"/>
            <w:gridSpan w:val="6"/>
            <w:tcBorders>
              <w:top w:val="single" w:sz="18" w:space="0" w:color="476166" w:themeColor="accent1"/>
            </w:tcBorders>
          </w:tcPr>
          <w:p w14:paraId="5FBC7191" w14:textId="77777777" w:rsidR="0048120C" w:rsidRDefault="0048120C"/>
        </w:tc>
        <w:tc>
          <w:tcPr>
            <w:tcW w:w="1079" w:type="dxa"/>
          </w:tcPr>
          <w:p w14:paraId="5B5D9E37" w14:textId="77777777" w:rsidR="0048120C" w:rsidRDefault="0048120C"/>
        </w:tc>
      </w:tr>
      <w:tr w:rsidR="0048120C" w14:paraId="51879608" w14:textId="77777777" w:rsidTr="00185F4A">
        <w:trPr>
          <w:gridAfter w:val="1"/>
          <w:wAfter w:w="9" w:type="dxa"/>
          <w:trHeight w:val="339"/>
        </w:trPr>
        <w:tc>
          <w:tcPr>
            <w:tcW w:w="2158" w:type="dxa"/>
            <w:gridSpan w:val="2"/>
          </w:tcPr>
          <w:p w14:paraId="5F5235DB" w14:textId="77777777" w:rsidR="0048120C" w:rsidRDefault="0048120C" w:rsidP="005866E6"/>
        </w:tc>
        <w:tc>
          <w:tcPr>
            <w:tcW w:w="2158" w:type="dxa"/>
            <w:gridSpan w:val="3"/>
          </w:tcPr>
          <w:p w14:paraId="6FE90186" w14:textId="77777777" w:rsidR="0048120C" w:rsidRDefault="0048120C"/>
        </w:tc>
        <w:tc>
          <w:tcPr>
            <w:tcW w:w="2158" w:type="dxa"/>
            <w:gridSpan w:val="3"/>
          </w:tcPr>
          <w:p w14:paraId="58EC7241" w14:textId="77777777" w:rsidR="0048120C" w:rsidRDefault="0048120C"/>
        </w:tc>
        <w:tc>
          <w:tcPr>
            <w:tcW w:w="2158" w:type="dxa"/>
            <w:gridSpan w:val="3"/>
          </w:tcPr>
          <w:p w14:paraId="01E81C22" w14:textId="77777777" w:rsidR="0048120C" w:rsidRDefault="0048120C"/>
        </w:tc>
        <w:tc>
          <w:tcPr>
            <w:tcW w:w="2158" w:type="dxa"/>
            <w:gridSpan w:val="3"/>
          </w:tcPr>
          <w:p w14:paraId="408BE2C6" w14:textId="77777777" w:rsidR="0048120C" w:rsidRDefault="0048120C"/>
        </w:tc>
      </w:tr>
      <w:tr w:rsidR="0048120C" w14:paraId="2B4CD1D0" w14:textId="77777777" w:rsidTr="00185F4A">
        <w:trPr>
          <w:gridAfter w:val="1"/>
          <w:wAfter w:w="9" w:type="dxa"/>
        </w:trPr>
        <w:tc>
          <w:tcPr>
            <w:tcW w:w="1079" w:type="dxa"/>
          </w:tcPr>
          <w:p w14:paraId="5993820D" w14:textId="04C15B87" w:rsidR="0048120C" w:rsidRDefault="005866E6">
            <w:r w:rsidRPr="004909D9">
              <w:rPr>
                <w:noProof/>
                <w:lang w:eastAsia="en-AU"/>
              </w:rPr>
              <w:lastRenderedPageBreak/>
              <w:drawing>
                <wp:anchor distT="0" distB="0" distL="114300" distR="114300" simplePos="0" relativeHeight="251662336" behindDoc="1" locked="0" layoutInCell="1" allowOverlap="1" wp14:anchorId="08E10D8F" wp14:editId="3CD1CD50">
                  <wp:simplePos x="0" y="0"/>
                  <wp:positionH relativeFrom="margin">
                    <wp:posOffset>0</wp:posOffset>
                  </wp:positionH>
                  <wp:positionV relativeFrom="margin">
                    <wp:posOffset>2540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8632" w:type="dxa"/>
            <w:gridSpan w:val="12"/>
          </w:tcPr>
          <w:p w14:paraId="0AF12210" w14:textId="77777777" w:rsidR="0048120C" w:rsidRDefault="0040564B">
            <w:r w:rsidRPr="004909D9">
              <w:rPr>
                <w:noProof/>
                <w:lang w:eastAsia="en-AU"/>
              </w:rPr>
              <w:drawing>
                <wp:inline distT="0" distB="0" distL="0" distR="0" wp14:anchorId="3934EC3A" wp14:editId="3E572D96">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5FB48485" w14:textId="77777777" w:rsidR="0048120C" w:rsidRDefault="0048120C"/>
        </w:tc>
      </w:tr>
    </w:tbl>
    <w:p w14:paraId="3D19D6D4" w14:textId="77777777" w:rsidR="0048120C" w:rsidRDefault="0048120C"/>
    <w:sectPr w:rsidR="0048120C" w:rsidSect="00E74B29">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5F29A" w14:textId="77777777" w:rsidR="005F17F8" w:rsidRDefault="005F17F8" w:rsidP="00E74B29">
      <w:r>
        <w:separator/>
      </w:r>
    </w:p>
  </w:endnote>
  <w:endnote w:type="continuationSeparator" w:id="0">
    <w:p w14:paraId="7AD04F0D" w14:textId="77777777" w:rsidR="005F17F8" w:rsidRDefault="005F17F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22ABBDA6"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97579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302C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B05B448" w14:textId="77777777" w:rsidTr="006709F1">
      <w:tc>
        <w:tcPr>
          <w:tcW w:w="1079" w:type="dxa"/>
        </w:tcPr>
        <w:p w14:paraId="0B2DD41A" w14:textId="77777777" w:rsidR="00E74B29" w:rsidRPr="00E74B29" w:rsidRDefault="00E74B29" w:rsidP="006709F1">
          <w:pPr>
            <w:pStyle w:val="Footer"/>
          </w:pPr>
        </w:p>
      </w:tc>
      <w:tc>
        <w:tcPr>
          <w:tcW w:w="5395" w:type="dxa"/>
        </w:tcPr>
        <w:p w14:paraId="782E9414" w14:textId="58CF02DB" w:rsidR="00E74B29" w:rsidRPr="00874FE7" w:rsidRDefault="005866E6" w:rsidP="006709F1">
          <w:pPr>
            <w:pStyle w:val="Footer"/>
          </w:pPr>
          <w:r>
            <w:t>HMM-Based Pos Tagging</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2DF3AAA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77E72F12" w14:textId="77777777" w:rsidR="00E74B29" w:rsidRPr="00E74B29" w:rsidRDefault="00E74B29" w:rsidP="006709F1">
          <w:pPr>
            <w:pStyle w:val="Footer"/>
          </w:pPr>
        </w:p>
      </w:tc>
    </w:tr>
  </w:tbl>
  <w:p w14:paraId="24E219FB"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1FDEE" w14:textId="77777777" w:rsidR="005F17F8" w:rsidRDefault="005F17F8" w:rsidP="00E74B29">
      <w:r>
        <w:separator/>
      </w:r>
    </w:p>
  </w:footnote>
  <w:footnote w:type="continuationSeparator" w:id="0">
    <w:p w14:paraId="5A8ED57E" w14:textId="77777777" w:rsidR="005F17F8" w:rsidRDefault="005F17F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E666D"/>
    <w:multiLevelType w:val="hybridMultilevel"/>
    <w:tmpl w:val="6998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EC5CF6"/>
    <w:multiLevelType w:val="hybridMultilevel"/>
    <w:tmpl w:val="BAC2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1MQSSxubGBqYWZko6SsGpxcWZ+XkgBYa1AL4g/bIsAAAA"/>
  </w:docVars>
  <w:rsids>
    <w:rsidRoot w:val="00BD2A39"/>
    <w:rsid w:val="00086FA5"/>
    <w:rsid w:val="000C1C37"/>
    <w:rsid w:val="000E4641"/>
    <w:rsid w:val="00151F66"/>
    <w:rsid w:val="00155899"/>
    <w:rsid w:val="00177F8D"/>
    <w:rsid w:val="00185F4A"/>
    <w:rsid w:val="002D2016"/>
    <w:rsid w:val="002D2200"/>
    <w:rsid w:val="0040564B"/>
    <w:rsid w:val="0048120C"/>
    <w:rsid w:val="004909D9"/>
    <w:rsid w:val="00495604"/>
    <w:rsid w:val="004C7E17"/>
    <w:rsid w:val="00521481"/>
    <w:rsid w:val="005866E6"/>
    <w:rsid w:val="00597458"/>
    <w:rsid w:val="005A30EE"/>
    <w:rsid w:val="005E73D4"/>
    <w:rsid w:val="005F17F8"/>
    <w:rsid w:val="00665110"/>
    <w:rsid w:val="006709F1"/>
    <w:rsid w:val="006C60E6"/>
    <w:rsid w:val="00837914"/>
    <w:rsid w:val="00874FE7"/>
    <w:rsid w:val="0089568F"/>
    <w:rsid w:val="008D3F61"/>
    <w:rsid w:val="009010FB"/>
    <w:rsid w:val="00952F7D"/>
    <w:rsid w:val="0095496A"/>
    <w:rsid w:val="009A38BA"/>
    <w:rsid w:val="009C0799"/>
    <w:rsid w:val="00B112BF"/>
    <w:rsid w:val="00B43E11"/>
    <w:rsid w:val="00BD2A39"/>
    <w:rsid w:val="00C755AB"/>
    <w:rsid w:val="00D43125"/>
    <w:rsid w:val="00D66A3A"/>
    <w:rsid w:val="00D907C8"/>
    <w:rsid w:val="00D97E3C"/>
    <w:rsid w:val="00DC0A8B"/>
    <w:rsid w:val="00DF198B"/>
    <w:rsid w:val="00E74B29"/>
    <w:rsid w:val="00F372C0"/>
    <w:rsid w:val="00F50791"/>
    <w:rsid w:val="00F85799"/>
    <w:rsid w:val="00FB2F1A"/>
    <w:rsid w:val="00FE5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AA7B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5E73D4"/>
    <w:rPr>
      <w:color w:val="0000FF"/>
      <w:u w:val="single"/>
    </w:rPr>
  </w:style>
  <w:style w:type="paragraph" w:customStyle="1" w:styleId="hq">
    <w:name w:val="hq"/>
    <w:basedOn w:val="Normal"/>
    <w:rsid w:val="005E73D4"/>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E73D4"/>
    <w:rPr>
      <w:i/>
      <w:iCs/>
    </w:rPr>
  </w:style>
  <w:style w:type="character" w:styleId="UnresolvedMention">
    <w:name w:val="Unresolved Mention"/>
    <w:basedOn w:val="DefaultParagraphFont"/>
    <w:uiPriority w:val="99"/>
    <w:semiHidden/>
    <w:unhideWhenUsed/>
    <w:rsid w:val="005A30EE"/>
    <w:rPr>
      <w:color w:val="605E5C"/>
      <w:shd w:val="clear" w:color="auto" w:fill="E1DFDD"/>
    </w:rPr>
  </w:style>
  <w:style w:type="paragraph" w:styleId="ListParagraph">
    <w:name w:val="List Paragraph"/>
    <w:basedOn w:val="Normal"/>
    <w:uiPriority w:val="34"/>
    <w:semiHidden/>
    <w:qFormat/>
    <w:rsid w:val="00495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016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rive.google.com/file/d/1fVEJJjg9IaVkwYQfvEQYihGpPPTPDCT_/view?usp=sharing"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sites.google.com/a/iitgn.ac.in/nlp-autmn-2019/" TargetMode="External"/><Relationship Id="rId17" Type="http://schemas.openxmlformats.org/officeDocument/2006/relationships/image" Target="media/image7.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81D9FFE08FC49469DD7D472BEA4813B"/>
        <w:category>
          <w:name w:val="General"/>
          <w:gallery w:val="placeholder"/>
        </w:category>
        <w:types>
          <w:type w:val="bbPlcHdr"/>
        </w:types>
        <w:behaviors>
          <w:behavior w:val="content"/>
        </w:behaviors>
        <w:guid w:val="{ECEC5713-2838-43E0-BDA7-2C8DF016BAD2}"/>
      </w:docPartPr>
      <w:docPartBody>
        <w:p w:rsidR="00000000" w:rsidRDefault="00754F28">
          <w:pPr>
            <w:pStyle w:val="281D9FFE08FC49469DD7D472BEA4813B"/>
          </w:pPr>
          <w:r w:rsidRPr="00DF198B">
            <w:t>—</w:t>
          </w:r>
        </w:p>
      </w:docPartBody>
    </w:docPart>
    <w:docPart>
      <w:docPartPr>
        <w:name w:val="766C17F3922C4674AB0E209FC48D6931"/>
        <w:category>
          <w:name w:val="General"/>
          <w:gallery w:val="placeholder"/>
        </w:category>
        <w:types>
          <w:type w:val="bbPlcHdr"/>
        </w:types>
        <w:behaviors>
          <w:behavior w:val="content"/>
        </w:behaviors>
        <w:guid w:val="{E0D440B5-D8C1-4B27-A8E3-74F5A294223A}"/>
      </w:docPartPr>
      <w:docPartBody>
        <w:p w:rsidR="00000000" w:rsidRDefault="00754F28">
          <w:pPr>
            <w:pStyle w:val="766C17F3922C4674AB0E209FC48D693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B8"/>
    <w:rsid w:val="00754F28"/>
    <w:rsid w:val="00C40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E4E8CFFAFB4978961D5FD31D630993">
    <w:name w:val="61E4E8CFFAFB4978961D5FD31D630993"/>
  </w:style>
  <w:style w:type="paragraph" w:customStyle="1" w:styleId="DB2A7DE5DF26497EA497437CE12322C5">
    <w:name w:val="DB2A7DE5DF26497EA497437CE12322C5"/>
  </w:style>
  <w:style w:type="paragraph" w:customStyle="1" w:styleId="38927B996DE747D4BA04A0273F39AE18">
    <w:name w:val="38927B996DE747D4BA04A0273F39AE18"/>
  </w:style>
  <w:style w:type="paragraph" w:customStyle="1" w:styleId="281D9FFE08FC49469DD7D472BEA4813B">
    <w:name w:val="281D9FFE08FC49469DD7D472BEA4813B"/>
  </w:style>
  <w:style w:type="paragraph" w:customStyle="1" w:styleId="F2F4F179690A46EEA0AA707C97373ADC">
    <w:name w:val="F2F4F179690A46EEA0AA707C97373ADC"/>
  </w:style>
  <w:style w:type="paragraph" w:customStyle="1" w:styleId="766C17F3922C4674AB0E209FC48D6931">
    <w:name w:val="766C17F3922C4674AB0E209FC48D6931"/>
  </w:style>
  <w:style w:type="paragraph" w:customStyle="1" w:styleId="AEDB8F0C8F9B4402A1D07BDDB3D30E43">
    <w:name w:val="AEDB8F0C8F9B4402A1D07BDDB3D30E43"/>
  </w:style>
  <w:style w:type="paragraph" w:customStyle="1" w:styleId="DB54065C8FE24A54BF9BAF471487E66B">
    <w:name w:val="DB54065C8FE24A54BF9BAF471487E66B"/>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6EA5C2C74A684F4A850378B1276901A5">
    <w:name w:val="6EA5C2C74A684F4A850378B1276901A5"/>
  </w:style>
  <w:style w:type="paragraph" w:customStyle="1" w:styleId="4221901BD60B4FBB8F5D12A1819FB4EE">
    <w:name w:val="4221901BD60B4FBB8F5D12A1819FB4EE"/>
  </w:style>
  <w:style w:type="paragraph" w:customStyle="1" w:styleId="F8BCEAFB4C414E4286DA1D59C27B4E22">
    <w:name w:val="F8BCEAFB4C414E4286DA1D59C27B4E22"/>
  </w:style>
  <w:style w:type="paragraph" w:customStyle="1" w:styleId="C0D288CD88D04A0EB5874A3124EC7212">
    <w:name w:val="C0D288CD88D04A0EB5874A3124EC7212"/>
  </w:style>
  <w:style w:type="paragraph" w:customStyle="1" w:styleId="7D4772C1B1D44F2C887BAD6806E35F89">
    <w:name w:val="7D4772C1B1D44F2C887BAD6806E35F89"/>
  </w:style>
  <w:style w:type="paragraph" w:customStyle="1" w:styleId="BC4EDB8809734EAF9CB5B39F7AB73A9B">
    <w:name w:val="BC4EDB8809734EAF9CB5B39F7AB73A9B"/>
  </w:style>
  <w:style w:type="paragraph" w:customStyle="1" w:styleId="B8218C8B0A2F48FC9CB7AC7BB9AA8972">
    <w:name w:val="B8218C8B0A2F48FC9CB7AC7BB9AA8972"/>
  </w:style>
  <w:style w:type="paragraph" w:customStyle="1" w:styleId="60BEF7601ED94EDF911BA58412ED4B8D">
    <w:name w:val="60BEF7601ED94EDF911BA58412ED4B8D"/>
  </w:style>
  <w:style w:type="paragraph" w:customStyle="1" w:styleId="DB14A3488B2E4295A7EBC32B209A2D58">
    <w:name w:val="DB14A3488B2E4295A7EBC32B209A2D58"/>
    <w:rsid w:val="00C406B8"/>
  </w:style>
  <w:style w:type="paragraph" w:customStyle="1" w:styleId="C168A7F148104A95B6A689330E4C073B">
    <w:name w:val="C168A7F148104A95B6A689330E4C073B"/>
    <w:rsid w:val="00C406B8"/>
  </w:style>
  <w:style w:type="paragraph" w:customStyle="1" w:styleId="764B070A8268402D811DBC5430C058B6">
    <w:name w:val="764B070A8268402D811DBC5430C058B6"/>
    <w:rsid w:val="00C406B8"/>
  </w:style>
  <w:style w:type="paragraph" w:customStyle="1" w:styleId="C979A09DE33844CE90529EA3C61A2F83">
    <w:name w:val="C979A09DE33844CE90529EA3C61A2F83"/>
    <w:rsid w:val="00C406B8"/>
  </w:style>
  <w:style w:type="paragraph" w:customStyle="1" w:styleId="8A65F4636BAF42F98B43A4C6BF7B688D">
    <w:name w:val="8A65F4636BAF42F98B43A4C6BF7B688D"/>
    <w:rsid w:val="00C406B8"/>
  </w:style>
  <w:style w:type="paragraph" w:customStyle="1" w:styleId="585F58CA9FD84F618E238E22A630E953">
    <w:name w:val="585F58CA9FD84F618E238E22A630E953"/>
    <w:rsid w:val="00C406B8"/>
  </w:style>
  <w:style w:type="paragraph" w:customStyle="1" w:styleId="00A7C4F092644929BCA713085BD60C13">
    <w:name w:val="00A7C4F092644929BCA713085BD60C13"/>
    <w:rsid w:val="00C406B8"/>
  </w:style>
  <w:style w:type="paragraph" w:customStyle="1" w:styleId="DE42C000837C41F689B0777CACD36ACF">
    <w:name w:val="DE42C000837C41F689B0777CACD36ACF"/>
    <w:rsid w:val="00C406B8"/>
  </w:style>
  <w:style w:type="paragraph" w:customStyle="1" w:styleId="1D3F6F63513F48F9923A94F4E6190641">
    <w:name w:val="1D3F6F63513F48F9923A94F4E6190641"/>
    <w:rsid w:val="00C40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10</Pages>
  <Words>752</Words>
  <Characters>4289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2020-12-04T07:40:00Z</dcterms:created>
  <dcterms:modified xsi:type="dcterms:W3CDTF">2020-12-04T15:13:00Z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